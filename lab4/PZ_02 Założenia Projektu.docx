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7E1F5" w14:textId="77777777" w:rsidR="00EF136C" w:rsidRDefault="00EF136C" w:rsidP="00EF136C">
      <w:pPr>
        <w:pStyle w:val="Nagwek2"/>
      </w:pPr>
      <w:r>
        <w:t>Sygnatura projektu</w:t>
      </w:r>
    </w:p>
    <w:p w14:paraId="516440F4" w14:textId="77777777" w:rsidR="00EF136C" w:rsidRDefault="00EF136C" w:rsidP="00EF136C">
      <w:pPr>
        <w:pStyle w:val="Bezodstpw"/>
      </w:pPr>
      <w:r>
        <w:t xml:space="preserve">Nazwa: </w:t>
      </w:r>
      <w:r>
        <w:tab/>
      </w:r>
      <w:r>
        <w:tab/>
      </w:r>
      <w:r>
        <w:tab/>
      </w:r>
      <w:r>
        <w:tab/>
        <w:t>[Nazwa projektu]</w:t>
      </w:r>
    </w:p>
    <w:p w14:paraId="0E1CBF63" w14:textId="77777777" w:rsidR="00EF136C" w:rsidRDefault="00EF136C" w:rsidP="00EF136C">
      <w:pPr>
        <w:pStyle w:val="Bezodstpw"/>
      </w:pPr>
      <w:r>
        <w:t xml:space="preserve">Symbol projektu w SAP: </w:t>
      </w:r>
      <w:r>
        <w:tab/>
        <w:t>[numerSAP]</w:t>
      </w:r>
    </w:p>
    <w:p w14:paraId="7FE6FE45" w14:textId="77777777" w:rsidR="00EF136C" w:rsidRDefault="00EF136C" w:rsidP="00EF136C">
      <w:pPr>
        <w:pStyle w:val="Bezodstpw"/>
      </w:pPr>
      <w:r>
        <w:t>PKS:</w:t>
      </w:r>
      <w:r>
        <w:tab/>
      </w:r>
      <w:r>
        <w:tab/>
      </w:r>
      <w:r>
        <w:tab/>
      </w:r>
      <w:r>
        <w:tab/>
        <w:t xml:space="preserve">[Nazwisko i imię PKS] </w:t>
      </w:r>
    </w:p>
    <w:p w14:paraId="5BB59DF1" w14:textId="58280686" w:rsidR="00EF136C" w:rsidRDefault="00EF136C" w:rsidP="00EF136C">
      <w:pPr>
        <w:pStyle w:val="Bezodstpw"/>
      </w:pPr>
      <w:r>
        <w:t>Kierownik Projektu:</w:t>
      </w:r>
      <w:r>
        <w:tab/>
      </w:r>
      <w:r>
        <w:tab/>
        <w:t>[Nazwisko i imię KP]</w:t>
      </w:r>
    </w:p>
    <w:p w14:paraId="6AFD5C56" w14:textId="77777777" w:rsidR="00962C53" w:rsidRDefault="00962C53" w:rsidP="00962C53">
      <w:r>
        <w:t>Status dokumentu:</w:t>
      </w:r>
      <w:r>
        <w:tab/>
      </w:r>
      <w:r>
        <w:tab/>
        <w:t>[roboczy/zatwierdzony]</w:t>
      </w:r>
    </w:p>
    <w:p w14:paraId="61791093" w14:textId="77777777" w:rsidR="00EF136C" w:rsidRDefault="00EF136C" w:rsidP="00EF136C">
      <w:pPr>
        <w:pStyle w:val="Nagwek2"/>
      </w:pPr>
      <w:r>
        <w:t>Definicja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7053"/>
      </w:tblGrid>
      <w:tr w:rsidR="00EF136C" w:rsidRPr="00EF136C" w14:paraId="10A8096E" w14:textId="77777777" w:rsidTr="00EF136C">
        <w:tc>
          <w:tcPr>
            <w:tcW w:w="2235" w:type="dxa"/>
          </w:tcPr>
          <w:p w14:paraId="7C7DB210" w14:textId="77777777" w:rsidR="00EF136C" w:rsidRPr="00180037" w:rsidRDefault="00EF136C" w:rsidP="00B02505">
            <w:pPr>
              <w:widowControl w:val="0"/>
              <w:suppressAutoHyphens/>
              <w:rPr>
                <w:bCs/>
              </w:rPr>
            </w:pPr>
            <w:r w:rsidRPr="00180037">
              <w:rPr>
                <w:bCs/>
              </w:rPr>
              <w:t>Tło projektu</w:t>
            </w:r>
          </w:p>
        </w:tc>
        <w:tc>
          <w:tcPr>
            <w:tcW w:w="7053" w:type="dxa"/>
          </w:tcPr>
          <w:p w14:paraId="7D2507C5" w14:textId="77777777" w:rsidR="00EF136C" w:rsidRPr="00EF136C" w:rsidRDefault="00EF136C" w:rsidP="00B02505">
            <w:pPr>
              <w:widowControl w:val="0"/>
              <w:suppressAutoHyphens/>
            </w:pPr>
          </w:p>
        </w:tc>
      </w:tr>
      <w:tr w:rsidR="00EF136C" w:rsidRPr="00EF136C" w14:paraId="2FFE2D78" w14:textId="77777777" w:rsidTr="00EF136C">
        <w:tc>
          <w:tcPr>
            <w:tcW w:w="2235" w:type="dxa"/>
          </w:tcPr>
          <w:p w14:paraId="197E73FD" w14:textId="77777777" w:rsidR="00EF136C" w:rsidRPr="00180037" w:rsidRDefault="00EF136C" w:rsidP="00B02505">
            <w:pPr>
              <w:widowControl w:val="0"/>
              <w:suppressAutoHyphens/>
              <w:rPr>
                <w:bCs/>
              </w:rPr>
            </w:pPr>
            <w:r w:rsidRPr="00180037">
              <w:rPr>
                <w:bCs/>
              </w:rPr>
              <w:t xml:space="preserve">Cele projektu </w:t>
            </w:r>
          </w:p>
        </w:tc>
        <w:tc>
          <w:tcPr>
            <w:tcW w:w="7053" w:type="dxa"/>
            <w:shd w:val="clear" w:color="auto" w:fill="BFBFBF" w:themeFill="background1" w:themeFillShade="BF"/>
          </w:tcPr>
          <w:p w14:paraId="23347F23" w14:textId="77777777" w:rsidR="00EF136C" w:rsidRPr="00EF136C" w:rsidRDefault="00EF136C" w:rsidP="00B02505">
            <w:pPr>
              <w:widowControl w:val="0"/>
              <w:suppressAutoHyphens/>
            </w:pPr>
          </w:p>
        </w:tc>
      </w:tr>
      <w:tr w:rsidR="00EF136C" w:rsidRPr="00EF136C" w14:paraId="36AA6F41" w14:textId="77777777" w:rsidTr="00EF136C">
        <w:tc>
          <w:tcPr>
            <w:tcW w:w="2235" w:type="dxa"/>
          </w:tcPr>
          <w:p w14:paraId="45232092" w14:textId="77777777" w:rsidR="00EF136C" w:rsidRPr="00180037" w:rsidRDefault="00EF136C" w:rsidP="00EF136C">
            <w:pPr>
              <w:widowControl w:val="0"/>
              <w:suppressAutoHyphens/>
              <w:ind w:left="709"/>
              <w:rPr>
                <w:bCs/>
              </w:rPr>
            </w:pPr>
            <w:r w:rsidRPr="00180037">
              <w:rPr>
                <w:bCs/>
              </w:rPr>
              <w:t>Koszt</w:t>
            </w:r>
          </w:p>
        </w:tc>
        <w:tc>
          <w:tcPr>
            <w:tcW w:w="7053" w:type="dxa"/>
          </w:tcPr>
          <w:p w14:paraId="6FA561EB" w14:textId="77777777" w:rsidR="00EF136C" w:rsidRPr="00EF136C" w:rsidRDefault="00EF136C" w:rsidP="00B02505">
            <w:pPr>
              <w:widowControl w:val="0"/>
              <w:suppressAutoHyphens/>
            </w:pPr>
          </w:p>
        </w:tc>
      </w:tr>
      <w:tr w:rsidR="00EF136C" w:rsidRPr="00EF136C" w14:paraId="21931C14" w14:textId="77777777" w:rsidTr="00EF136C">
        <w:tc>
          <w:tcPr>
            <w:tcW w:w="2235" w:type="dxa"/>
          </w:tcPr>
          <w:p w14:paraId="437AE642" w14:textId="77777777" w:rsidR="00EF136C" w:rsidRPr="00180037" w:rsidRDefault="00EF136C" w:rsidP="00EF136C">
            <w:pPr>
              <w:widowControl w:val="0"/>
              <w:suppressAutoHyphens/>
              <w:ind w:left="709"/>
              <w:rPr>
                <w:bCs/>
              </w:rPr>
            </w:pPr>
            <w:r w:rsidRPr="00180037">
              <w:rPr>
                <w:bCs/>
              </w:rPr>
              <w:t>Czas</w:t>
            </w:r>
          </w:p>
        </w:tc>
        <w:tc>
          <w:tcPr>
            <w:tcW w:w="7053" w:type="dxa"/>
          </w:tcPr>
          <w:p w14:paraId="5CE03D0E" w14:textId="77777777" w:rsidR="00EF136C" w:rsidRPr="00EF136C" w:rsidRDefault="00EF136C" w:rsidP="00B02505">
            <w:pPr>
              <w:widowControl w:val="0"/>
              <w:suppressAutoHyphens/>
            </w:pPr>
          </w:p>
        </w:tc>
      </w:tr>
      <w:tr w:rsidR="00EF136C" w:rsidRPr="00EF136C" w14:paraId="12CD8FA3" w14:textId="77777777" w:rsidTr="00EF136C">
        <w:tc>
          <w:tcPr>
            <w:tcW w:w="2235" w:type="dxa"/>
          </w:tcPr>
          <w:p w14:paraId="23A8E483" w14:textId="77777777" w:rsidR="00EF136C" w:rsidRPr="00180037" w:rsidRDefault="00EF136C" w:rsidP="00EF136C">
            <w:pPr>
              <w:widowControl w:val="0"/>
              <w:suppressAutoHyphens/>
              <w:ind w:left="709"/>
              <w:rPr>
                <w:bCs/>
              </w:rPr>
            </w:pPr>
            <w:r w:rsidRPr="00180037">
              <w:rPr>
                <w:bCs/>
              </w:rPr>
              <w:t>Jakość</w:t>
            </w:r>
          </w:p>
        </w:tc>
        <w:tc>
          <w:tcPr>
            <w:tcW w:w="7053" w:type="dxa"/>
          </w:tcPr>
          <w:p w14:paraId="215346BD" w14:textId="77777777" w:rsidR="00EF136C" w:rsidRPr="00EF136C" w:rsidRDefault="00EF136C" w:rsidP="00B02505">
            <w:pPr>
              <w:widowControl w:val="0"/>
              <w:suppressAutoHyphens/>
            </w:pPr>
          </w:p>
        </w:tc>
      </w:tr>
      <w:tr w:rsidR="00EF136C" w:rsidRPr="00EF136C" w14:paraId="4E2BD2B3" w14:textId="77777777" w:rsidTr="00EF136C">
        <w:tc>
          <w:tcPr>
            <w:tcW w:w="2235" w:type="dxa"/>
          </w:tcPr>
          <w:p w14:paraId="730C24EC" w14:textId="77777777" w:rsidR="00EF136C" w:rsidRPr="00180037" w:rsidRDefault="00EF136C" w:rsidP="00EF136C">
            <w:pPr>
              <w:widowControl w:val="0"/>
              <w:suppressAutoHyphens/>
              <w:ind w:left="709"/>
              <w:rPr>
                <w:bCs/>
              </w:rPr>
            </w:pPr>
            <w:r w:rsidRPr="00180037">
              <w:rPr>
                <w:bCs/>
              </w:rPr>
              <w:t>Zakres</w:t>
            </w:r>
          </w:p>
        </w:tc>
        <w:tc>
          <w:tcPr>
            <w:tcW w:w="7053" w:type="dxa"/>
          </w:tcPr>
          <w:p w14:paraId="33F1613B" w14:textId="77777777" w:rsidR="00EF136C" w:rsidRPr="00EF136C" w:rsidRDefault="00EF136C" w:rsidP="00B02505">
            <w:pPr>
              <w:widowControl w:val="0"/>
              <w:suppressAutoHyphens/>
            </w:pPr>
          </w:p>
        </w:tc>
      </w:tr>
      <w:tr w:rsidR="00EF136C" w:rsidRPr="00EF136C" w14:paraId="1D2E485B" w14:textId="77777777" w:rsidTr="00EF136C">
        <w:tc>
          <w:tcPr>
            <w:tcW w:w="2235" w:type="dxa"/>
          </w:tcPr>
          <w:p w14:paraId="023EF4B3" w14:textId="77777777" w:rsidR="00EF136C" w:rsidRPr="00180037" w:rsidRDefault="00EF136C" w:rsidP="00EF136C">
            <w:pPr>
              <w:widowControl w:val="0"/>
              <w:suppressAutoHyphens/>
              <w:ind w:left="709"/>
              <w:rPr>
                <w:bCs/>
              </w:rPr>
            </w:pPr>
            <w:r w:rsidRPr="00180037">
              <w:rPr>
                <w:bCs/>
              </w:rPr>
              <w:t>Korzyści</w:t>
            </w:r>
          </w:p>
        </w:tc>
        <w:tc>
          <w:tcPr>
            <w:tcW w:w="7053" w:type="dxa"/>
          </w:tcPr>
          <w:p w14:paraId="443E1812" w14:textId="77777777" w:rsidR="00EF136C" w:rsidRPr="00EF136C" w:rsidRDefault="00EF136C" w:rsidP="00B02505">
            <w:pPr>
              <w:widowControl w:val="0"/>
              <w:suppressAutoHyphens/>
            </w:pPr>
          </w:p>
        </w:tc>
      </w:tr>
      <w:tr w:rsidR="00EF136C" w:rsidRPr="00EF136C" w14:paraId="62B0F0AC" w14:textId="77777777" w:rsidTr="00EF136C">
        <w:tc>
          <w:tcPr>
            <w:tcW w:w="2235" w:type="dxa"/>
          </w:tcPr>
          <w:p w14:paraId="139A7F10" w14:textId="77777777" w:rsidR="00EF136C" w:rsidRPr="00180037" w:rsidRDefault="00EF136C" w:rsidP="00EF136C">
            <w:pPr>
              <w:widowControl w:val="0"/>
              <w:suppressAutoHyphens/>
              <w:ind w:left="709"/>
              <w:rPr>
                <w:bCs/>
              </w:rPr>
            </w:pPr>
            <w:r w:rsidRPr="00180037">
              <w:rPr>
                <w:bCs/>
              </w:rPr>
              <w:t>Ryzyka</w:t>
            </w:r>
          </w:p>
        </w:tc>
        <w:tc>
          <w:tcPr>
            <w:tcW w:w="7053" w:type="dxa"/>
          </w:tcPr>
          <w:p w14:paraId="29093E8A" w14:textId="77777777" w:rsidR="00EF136C" w:rsidRPr="00EF136C" w:rsidRDefault="00EF136C" w:rsidP="00B02505">
            <w:pPr>
              <w:widowControl w:val="0"/>
              <w:suppressAutoHyphens/>
            </w:pPr>
          </w:p>
        </w:tc>
      </w:tr>
      <w:tr w:rsidR="00EF136C" w:rsidRPr="00EF136C" w14:paraId="3D398A2F" w14:textId="77777777" w:rsidTr="00EF136C">
        <w:tc>
          <w:tcPr>
            <w:tcW w:w="2235" w:type="dxa"/>
          </w:tcPr>
          <w:p w14:paraId="390DEDB2" w14:textId="77777777" w:rsidR="00EF136C" w:rsidRPr="00180037" w:rsidRDefault="00EF136C" w:rsidP="00B02505">
            <w:pPr>
              <w:widowControl w:val="0"/>
              <w:suppressAutoHyphens/>
              <w:rPr>
                <w:bCs/>
              </w:rPr>
            </w:pPr>
            <w:r w:rsidRPr="00180037">
              <w:rPr>
                <w:bCs/>
              </w:rPr>
              <w:t>Pożądane rezultaty</w:t>
            </w:r>
          </w:p>
        </w:tc>
        <w:tc>
          <w:tcPr>
            <w:tcW w:w="7053" w:type="dxa"/>
          </w:tcPr>
          <w:p w14:paraId="66649F20" w14:textId="77777777" w:rsidR="00EF136C" w:rsidRPr="00EF136C" w:rsidRDefault="00EF136C" w:rsidP="00B02505">
            <w:pPr>
              <w:widowControl w:val="0"/>
              <w:suppressAutoHyphens/>
            </w:pPr>
          </w:p>
        </w:tc>
      </w:tr>
      <w:tr w:rsidR="00EF136C" w:rsidRPr="00EF136C" w14:paraId="5C23392B" w14:textId="77777777" w:rsidTr="00EF136C">
        <w:tc>
          <w:tcPr>
            <w:tcW w:w="2235" w:type="dxa"/>
          </w:tcPr>
          <w:p w14:paraId="6376F4B4" w14:textId="77777777" w:rsidR="00EF136C" w:rsidRPr="00180037" w:rsidRDefault="00EF136C" w:rsidP="00B02505">
            <w:pPr>
              <w:widowControl w:val="0"/>
              <w:suppressAutoHyphens/>
              <w:rPr>
                <w:bCs/>
              </w:rPr>
            </w:pPr>
            <w:r w:rsidRPr="00180037">
              <w:rPr>
                <w:bCs/>
              </w:rPr>
              <w:t>Wyłączenia</w:t>
            </w:r>
          </w:p>
        </w:tc>
        <w:tc>
          <w:tcPr>
            <w:tcW w:w="7053" w:type="dxa"/>
          </w:tcPr>
          <w:p w14:paraId="6596901B" w14:textId="77777777" w:rsidR="00EF136C" w:rsidRPr="00EF136C" w:rsidRDefault="00EF136C" w:rsidP="00B02505">
            <w:pPr>
              <w:widowControl w:val="0"/>
              <w:suppressAutoHyphens/>
            </w:pPr>
          </w:p>
        </w:tc>
      </w:tr>
      <w:tr w:rsidR="00EF136C" w:rsidRPr="00EF136C" w14:paraId="3F9BB15F" w14:textId="77777777" w:rsidTr="00EF136C">
        <w:tc>
          <w:tcPr>
            <w:tcW w:w="2235" w:type="dxa"/>
          </w:tcPr>
          <w:p w14:paraId="4E550CE6" w14:textId="77777777" w:rsidR="00EF136C" w:rsidRPr="00180037" w:rsidRDefault="00EF136C" w:rsidP="00B02505">
            <w:pPr>
              <w:widowControl w:val="0"/>
              <w:suppressAutoHyphens/>
              <w:rPr>
                <w:bCs/>
              </w:rPr>
            </w:pPr>
            <w:r w:rsidRPr="00180037">
              <w:rPr>
                <w:bCs/>
              </w:rPr>
              <w:t>Założenia</w:t>
            </w:r>
          </w:p>
        </w:tc>
        <w:tc>
          <w:tcPr>
            <w:tcW w:w="7053" w:type="dxa"/>
          </w:tcPr>
          <w:p w14:paraId="2FDCAB12" w14:textId="77777777" w:rsidR="00EF136C" w:rsidRPr="00EF136C" w:rsidRDefault="00EF136C" w:rsidP="00B02505">
            <w:pPr>
              <w:widowControl w:val="0"/>
              <w:suppressAutoHyphens/>
            </w:pPr>
          </w:p>
        </w:tc>
      </w:tr>
      <w:tr w:rsidR="00EF136C" w:rsidRPr="00EF136C" w14:paraId="06E76CB8" w14:textId="77777777" w:rsidTr="00EF136C">
        <w:tc>
          <w:tcPr>
            <w:tcW w:w="2235" w:type="dxa"/>
          </w:tcPr>
          <w:p w14:paraId="52F06F90" w14:textId="77777777" w:rsidR="00EF136C" w:rsidRPr="00180037" w:rsidRDefault="00EF136C" w:rsidP="00EF136C">
            <w:pPr>
              <w:widowControl w:val="0"/>
              <w:suppressAutoHyphens/>
              <w:rPr>
                <w:bCs/>
              </w:rPr>
            </w:pPr>
            <w:r w:rsidRPr="00180037">
              <w:rPr>
                <w:bCs/>
              </w:rPr>
              <w:t>Ograniczenia</w:t>
            </w:r>
          </w:p>
        </w:tc>
        <w:tc>
          <w:tcPr>
            <w:tcW w:w="7053" w:type="dxa"/>
          </w:tcPr>
          <w:p w14:paraId="6CF4D049" w14:textId="77777777" w:rsidR="00EF136C" w:rsidRPr="00EF136C" w:rsidRDefault="00EF136C" w:rsidP="00B02505">
            <w:pPr>
              <w:widowControl w:val="0"/>
              <w:suppressAutoHyphens/>
            </w:pPr>
          </w:p>
        </w:tc>
      </w:tr>
      <w:tr w:rsidR="00EF136C" w:rsidRPr="00EF136C" w14:paraId="2926A13A" w14:textId="77777777" w:rsidTr="00EF136C">
        <w:tc>
          <w:tcPr>
            <w:tcW w:w="2235" w:type="dxa"/>
          </w:tcPr>
          <w:p w14:paraId="77428D68" w14:textId="77777777" w:rsidR="00EF136C" w:rsidRPr="00180037" w:rsidRDefault="00EF136C" w:rsidP="00B02505">
            <w:pPr>
              <w:widowControl w:val="0"/>
              <w:suppressAutoHyphens/>
              <w:rPr>
                <w:bCs/>
              </w:rPr>
            </w:pPr>
            <w:r w:rsidRPr="00180037">
              <w:rPr>
                <w:bCs/>
              </w:rPr>
              <w:t>Tolerancje projektu</w:t>
            </w:r>
          </w:p>
        </w:tc>
        <w:tc>
          <w:tcPr>
            <w:tcW w:w="7053" w:type="dxa"/>
          </w:tcPr>
          <w:p w14:paraId="4F37C252" w14:textId="77777777" w:rsidR="00EF136C" w:rsidRPr="00EF136C" w:rsidRDefault="00EF136C" w:rsidP="00B02505">
            <w:pPr>
              <w:widowControl w:val="0"/>
              <w:suppressAutoHyphens/>
            </w:pPr>
          </w:p>
        </w:tc>
      </w:tr>
      <w:tr w:rsidR="00EF136C" w:rsidRPr="00EF136C" w14:paraId="6516217A" w14:textId="77777777" w:rsidTr="00EF136C">
        <w:tc>
          <w:tcPr>
            <w:tcW w:w="2235" w:type="dxa"/>
          </w:tcPr>
          <w:p w14:paraId="4A03F4F4" w14:textId="77777777" w:rsidR="00EF136C" w:rsidRPr="00180037" w:rsidRDefault="00EF136C" w:rsidP="00EF136C">
            <w:pPr>
              <w:widowControl w:val="0"/>
              <w:suppressAutoHyphens/>
              <w:rPr>
                <w:bCs/>
              </w:rPr>
            </w:pPr>
            <w:r w:rsidRPr="00180037">
              <w:rPr>
                <w:bCs/>
              </w:rPr>
              <w:t>U</w:t>
            </w:r>
            <w:r w:rsidR="00B122AF" w:rsidRPr="00180037">
              <w:rPr>
                <w:bCs/>
              </w:rPr>
              <w:t>żytkownicy</w:t>
            </w:r>
          </w:p>
        </w:tc>
        <w:tc>
          <w:tcPr>
            <w:tcW w:w="7053" w:type="dxa"/>
          </w:tcPr>
          <w:p w14:paraId="14D9080A" w14:textId="77777777" w:rsidR="00EF136C" w:rsidRPr="00EF136C" w:rsidRDefault="00EF136C" w:rsidP="00B02505">
            <w:pPr>
              <w:widowControl w:val="0"/>
              <w:suppressAutoHyphens/>
            </w:pPr>
          </w:p>
        </w:tc>
      </w:tr>
      <w:tr w:rsidR="00EF136C" w:rsidRPr="00EF136C" w14:paraId="55344462" w14:textId="77777777" w:rsidTr="00EF136C">
        <w:tc>
          <w:tcPr>
            <w:tcW w:w="2235" w:type="dxa"/>
          </w:tcPr>
          <w:p w14:paraId="1D0F27DA" w14:textId="77777777" w:rsidR="00EF136C" w:rsidRPr="00180037" w:rsidRDefault="00EF136C" w:rsidP="00B02505">
            <w:pPr>
              <w:widowControl w:val="0"/>
              <w:suppressAutoHyphens/>
              <w:rPr>
                <w:bCs/>
              </w:rPr>
            </w:pPr>
            <w:r w:rsidRPr="00180037">
              <w:rPr>
                <w:bCs/>
              </w:rPr>
              <w:t>Inne znane zainteresowane strony</w:t>
            </w:r>
          </w:p>
        </w:tc>
        <w:tc>
          <w:tcPr>
            <w:tcW w:w="7053" w:type="dxa"/>
          </w:tcPr>
          <w:p w14:paraId="6978AA90" w14:textId="77777777" w:rsidR="00EF136C" w:rsidRPr="00EF136C" w:rsidRDefault="00EF136C" w:rsidP="00B02505">
            <w:pPr>
              <w:widowControl w:val="0"/>
              <w:suppressAutoHyphens/>
            </w:pPr>
          </w:p>
        </w:tc>
      </w:tr>
      <w:tr w:rsidR="00EF136C" w:rsidRPr="00EF136C" w14:paraId="44723B1C" w14:textId="77777777" w:rsidTr="00EF136C">
        <w:tc>
          <w:tcPr>
            <w:tcW w:w="2235" w:type="dxa"/>
          </w:tcPr>
          <w:p w14:paraId="513036EC" w14:textId="77777777" w:rsidR="00EF136C" w:rsidRPr="00180037" w:rsidRDefault="00EF136C" w:rsidP="00B02505">
            <w:pPr>
              <w:rPr>
                <w:bCs/>
              </w:rPr>
            </w:pPr>
            <w:r w:rsidRPr="00180037">
              <w:rPr>
                <w:bCs/>
              </w:rPr>
              <w:t>Punkty styku</w:t>
            </w:r>
          </w:p>
        </w:tc>
        <w:tc>
          <w:tcPr>
            <w:tcW w:w="7053" w:type="dxa"/>
          </w:tcPr>
          <w:p w14:paraId="41B7D4F9" w14:textId="77777777" w:rsidR="00EF136C" w:rsidRPr="00EF136C" w:rsidRDefault="00EF136C" w:rsidP="00B02505"/>
        </w:tc>
      </w:tr>
    </w:tbl>
    <w:p w14:paraId="6D52752A" w14:textId="77777777" w:rsidR="00EF136C" w:rsidRDefault="00EF136C" w:rsidP="00EF136C">
      <w:pPr>
        <w:pStyle w:val="Nagwek2"/>
      </w:pPr>
      <w:r w:rsidRPr="00EF136C">
        <w:t xml:space="preserve">Zarys Uzasadnienia Biznesowego </w:t>
      </w:r>
    </w:p>
    <w:p w14:paraId="0F65BDDA" w14:textId="77777777" w:rsidR="00EF136C" w:rsidRPr="00EF136C" w:rsidRDefault="00EF136C" w:rsidP="00EF136C">
      <w:pPr>
        <w:rPr>
          <w:color w:val="808080" w:themeColor="background1" w:themeShade="80"/>
        </w:rPr>
      </w:pPr>
      <w:r w:rsidRPr="00EF136C">
        <w:rPr>
          <w:color w:val="808080" w:themeColor="background1" w:themeShade="80"/>
        </w:rPr>
        <w:t>[</w:t>
      </w:r>
      <w:r>
        <w:rPr>
          <w:color w:val="808080" w:themeColor="background1" w:themeShade="80"/>
        </w:rPr>
        <w:t>Opisz pr</w:t>
      </w:r>
      <w:r w:rsidRPr="00EF136C">
        <w:rPr>
          <w:color w:val="808080" w:themeColor="background1" w:themeShade="80"/>
        </w:rPr>
        <w:t>zyczyny, dla których projekt jest potrzebny oraz wybrane możliwe rozwiązanie biznesowe. Szczegółowy dokument -&gt; Uzasadnienie Biznesowe</w:t>
      </w:r>
      <w:r>
        <w:rPr>
          <w:color w:val="808080" w:themeColor="background1" w:themeShade="80"/>
        </w:rPr>
        <w:t>. Dodaj odniesienie do dokumentu Uzasadnienie Biznesowe</w:t>
      </w:r>
      <w:r w:rsidRPr="00EF136C">
        <w:rPr>
          <w:color w:val="808080" w:themeColor="background1" w:themeShade="80"/>
        </w:rPr>
        <w:t>]</w:t>
      </w:r>
    </w:p>
    <w:p w14:paraId="4D3115C2" w14:textId="77777777" w:rsidR="00EF136C" w:rsidRDefault="00EF136C" w:rsidP="00EF136C">
      <w:pPr>
        <w:pStyle w:val="Nagwek2"/>
      </w:pPr>
      <w:r w:rsidRPr="00930C37">
        <w:t>Opis Produktu Końcowego Projektu</w:t>
      </w:r>
    </w:p>
    <w:p w14:paraId="6F1C8AD7" w14:textId="77777777" w:rsidR="00EF136C" w:rsidRDefault="00EF136C" w:rsidP="00EF136C">
      <w:pPr>
        <w:rPr>
          <w:color w:val="808080" w:themeColor="background1" w:themeShade="80"/>
        </w:rPr>
      </w:pPr>
      <w:r w:rsidRPr="00EF136C">
        <w:rPr>
          <w:color w:val="808080" w:themeColor="background1" w:themeShade="80"/>
        </w:rPr>
        <w:t>[Obejmuje oczekiwania jakościowe klienta, kryteria akceptacji ze strony użytkownika oraz kryteria akceptacji przedstawione przez zespoły eksploatacji i utrzymania</w:t>
      </w:r>
      <w:r>
        <w:rPr>
          <w:color w:val="808080" w:themeColor="background1" w:themeShade="80"/>
        </w:rPr>
        <w:t>. Szczegółowy dokument -&gt; Opis Produktu Końcowego. Dodaj odniesienie do dokumentu Opis Produktu Końcowego Projektu</w:t>
      </w:r>
      <w:r w:rsidRPr="00EF136C">
        <w:rPr>
          <w:color w:val="808080" w:themeColor="background1" w:themeShade="80"/>
        </w:rPr>
        <w:t>]</w:t>
      </w:r>
    </w:p>
    <w:p w14:paraId="3507525E" w14:textId="64492FED" w:rsidR="00E57018" w:rsidRDefault="00E57018" w:rsidP="00E57018">
      <w:pPr>
        <w:pStyle w:val="Nagwek2"/>
      </w:pPr>
      <w:r w:rsidRPr="00930C37">
        <w:lastRenderedPageBreak/>
        <w:t>Formuła realizacji projektu</w:t>
      </w:r>
      <w:r w:rsidR="002A11B8">
        <w:rPr>
          <w:rStyle w:val="Odwoanieprzypisudolnego"/>
        </w:rPr>
        <w:footnoteReference w:id="1"/>
      </w:r>
    </w:p>
    <w:p w14:paraId="74EFA827" w14:textId="6E8F0F4B" w:rsidR="00E57018" w:rsidRDefault="00E57018" w:rsidP="00E57018">
      <w:pPr>
        <w:rPr>
          <w:color w:val="808080" w:themeColor="background1" w:themeShade="80"/>
        </w:rPr>
      </w:pPr>
      <w:r w:rsidRPr="00E57018">
        <w:rPr>
          <w:color w:val="808080" w:themeColor="background1" w:themeShade="80"/>
        </w:rPr>
        <w:t>[Opisz rozwiązani</w:t>
      </w:r>
      <w:r w:rsidR="00FE7F49">
        <w:rPr>
          <w:color w:val="808080" w:themeColor="background1" w:themeShade="80"/>
        </w:rPr>
        <w:t>e</w:t>
      </w:r>
      <w:r w:rsidRPr="00E57018">
        <w:rPr>
          <w:color w:val="808080" w:themeColor="background1" w:themeShade="80"/>
        </w:rPr>
        <w:t>, które zostanie zastosowane w projekcie w celu dostarczenia rozwiązania biznesowego, wybranego z Uzasadnienia Biznesowego, z uwzględnieniem środowiska operacyjnego, do którego to rozwiązanie musi być dostosowane.]</w:t>
      </w:r>
    </w:p>
    <w:p w14:paraId="2912CF5D" w14:textId="77777777" w:rsidR="00E00611" w:rsidRDefault="00E00611" w:rsidP="00E00611">
      <w:pPr>
        <w:pStyle w:val="Nagwek2"/>
      </w:pPr>
      <w:r>
        <w:t>Struktura Zespołu Z</w:t>
      </w:r>
      <w:r w:rsidRPr="00930C37">
        <w:t>arządzania</w:t>
      </w:r>
      <w:r>
        <w:t xml:space="preserve"> P</w:t>
      </w:r>
      <w:r w:rsidRPr="00930C37">
        <w:t>rojektem</w:t>
      </w:r>
    </w:p>
    <w:p w14:paraId="51A9EB8A" w14:textId="4C0E0914" w:rsidR="00E00611" w:rsidRPr="00AC3CC1" w:rsidRDefault="00E00611" w:rsidP="00AC3CC1">
      <w:pPr>
        <w:rPr>
          <w:color w:val="808080" w:themeColor="background1" w:themeShade="80"/>
        </w:rPr>
      </w:pPr>
      <w:r w:rsidRPr="00AC3CC1">
        <w:rPr>
          <w:color w:val="808080" w:themeColor="background1" w:themeShade="80"/>
        </w:rPr>
        <w:t xml:space="preserve">[W tabeli poniżej </w:t>
      </w:r>
      <w:r w:rsidR="00855869">
        <w:rPr>
          <w:color w:val="808080" w:themeColor="background1" w:themeShade="80"/>
        </w:rPr>
        <w:t>wskaż</w:t>
      </w:r>
      <w:r w:rsidRPr="00AC3CC1">
        <w:rPr>
          <w:color w:val="808080" w:themeColor="background1" w:themeShade="80"/>
        </w:rPr>
        <w:t xml:space="preserve"> </w:t>
      </w:r>
      <w:r w:rsidR="00855869">
        <w:rPr>
          <w:color w:val="808080" w:themeColor="background1" w:themeShade="80"/>
        </w:rPr>
        <w:t>role</w:t>
      </w:r>
      <w:r w:rsidRPr="00AC3CC1">
        <w:rPr>
          <w:color w:val="808080" w:themeColor="background1" w:themeShade="80"/>
        </w:rPr>
        <w:t xml:space="preserve">, które będą zaangażowane w zarządzanie projektem. Jeśli </w:t>
      </w:r>
      <w:r w:rsidR="00902F77">
        <w:rPr>
          <w:color w:val="808080" w:themeColor="background1" w:themeShade="80"/>
        </w:rPr>
        <w:t xml:space="preserve">są </w:t>
      </w:r>
      <w:r w:rsidRPr="00AC3CC1">
        <w:rPr>
          <w:color w:val="808080" w:themeColor="background1" w:themeShade="80"/>
        </w:rPr>
        <w:t>znane wymień Nazwisko i imię, organizację, podaj kontakt (telefon, e-mail)</w:t>
      </w:r>
      <w:r w:rsidR="004E621A">
        <w:rPr>
          <w:color w:val="808080" w:themeColor="background1" w:themeShade="80"/>
        </w:rPr>
        <w:t>. W tabeli umieszczono typowe ro</w:t>
      </w:r>
      <w:r w:rsidR="00855869">
        <w:rPr>
          <w:color w:val="808080" w:themeColor="background1" w:themeShade="80"/>
        </w:rPr>
        <w:t>le w </w:t>
      </w:r>
      <w:r w:rsidR="004E621A">
        <w:rPr>
          <w:color w:val="808080" w:themeColor="background1" w:themeShade="80"/>
        </w:rPr>
        <w:t>projekcie. Role należy dostosować do projektu.</w:t>
      </w:r>
      <w:r w:rsidRPr="00AC3CC1">
        <w:rPr>
          <w:color w:val="808080" w:themeColor="background1" w:themeShade="80"/>
        </w:rPr>
        <w:t>]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1403"/>
        <w:gridCol w:w="2533"/>
        <w:gridCol w:w="2126"/>
        <w:gridCol w:w="3118"/>
      </w:tblGrid>
      <w:tr w:rsidR="00C82BC0" w14:paraId="1533285B" w14:textId="77777777" w:rsidTr="00C82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EBDF548" w14:textId="77777777" w:rsidR="00C82BC0" w:rsidRDefault="00C82BC0" w:rsidP="00E00611">
            <w:r>
              <w:t>Rola</w:t>
            </w:r>
          </w:p>
        </w:tc>
        <w:tc>
          <w:tcPr>
            <w:tcW w:w="2533" w:type="dxa"/>
          </w:tcPr>
          <w:p w14:paraId="5877B76D" w14:textId="77777777" w:rsidR="00C82BC0" w:rsidRDefault="00C82BC0" w:rsidP="00C82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Nazwisko i imię </w:t>
            </w:r>
          </w:p>
        </w:tc>
        <w:tc>
          <w:tcPr>
            <w:tcW w:w="2126" w:type="dxa"/>
          </w:tcPr>
          <w:p w14:paraId="03C4BC93" w14:textId="77777777" w:rsidR="00C82BC0" w:rsidRDefault="00C82BC0" w:rsidP="00E00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Organizacja</w:t>
            </w:r>
          </w:p>
        </w:tc>
        <w:tc>
          <w:tcPr>
            <w:tcW w:w="3118" w:type="dxa"/>
          </w:tcPr>
          <w:p w14:paraId="2D82FD10" w14:textId="77777777" w:rsidR="00C82BC0" w:rsidRDefault="00C82BC0" w:rsidP="00E00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Kontakt (e-mail, telefon)</w:t>
            </w:r>
          </w:p>
        </w:tc>
      </w:tr>
      <w:tr w:rsidR="00C82BC0" w14:paraId="1549BE53" w14:textId="77777777" w:rsidTr="00902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69FE0DB" w14:textId="77777777" w:rsidR="00C82BC0" w:rsidRPr="00180037" w:rsidRDefault="00C82BC0" w:rsidP="00E00611">
            <w:pPr>
              <w:rPr>
                <w:b w:val="0"/>
                <w:bCs w:val="0"/>
              </w:rPr>
            </w:pPr>
            <w:r w:rsidRPr="00180037">
              <w:rPr>
                <w:b w:val="0"/>
                <w:bCs w:val="0"/>
              </w:rPr>
              <w:t>PKS</w:t>
            </w:r>
          </w:p>
        </w:tc>
        <w:tc>
          <w:tcPr>
            <w:tcW w:w="2533" w:type="dxa"/>
            <w:vAlign w:val="center"/>
          </w:tcPr>
          <w:p w14:paraId="1E821B6F" w14:textId="77777777" w:rsidR="00C82BC0" w:rsidRDefault="00C82BC0" w:rsidP="00902F77">
            <w:pPr>
              <w:ind w:lef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2BC0">
              <w:rPr>
                <w:color w:val="808080" w:themeColor="background1" w:themeShade="80"/>
              </w:rPr>
              <w:t>[Na</w:t>
            </w:r>
            <w:r>
              <w:rPr>
                <w:color w:val="808080" w:themeColor="background1" w:themeShade="80"/>
              </w:rPr>
              <w:t>zwisko, Imię]</w:t>
            </w:r>
          </w:p>
        </w:tc>
        <w:tc>
          <w:tcPr>
            <w:tcW w:w="2126" w:type="dxa"/>
            <w:vAlign w:val="center"/>
          </w:tcPr>
          <w:p w14:paraId="00633E0E" w14:textId="77777777" w:rsidR="00C82BC0" w:rsidRPr="00C82BC0" w:rsidRDefault="00C82BC0" w:rsidP="00902F77">
            <w:pPr>
              <w:ind w:lef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[Organizacja]</w:t>
            </w:r>
          </w:p>
        </w:tc>
        <w:tc>
          <w:tcPr>
            <w:tcW w:w="3118" w:type="dxa"/>
            <w:vAlign w:val="center"/>
          </w:tcPr>
          <w:p w14:paraId="7A50528F" w14:textId="77777777" w:rsidR="00C82BC0" w:rsidRDefault="00C82BC0" w:rsidP="00902F77">
            <w:pPr>
              <w:ind w:lef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Tel: +48 22 </w:t>
            </w:r>
            <w:r w:rsidR="00A86044">
              <w:rPr>
                <w:color w:val="808080" w:themeColor="background1" w:themeShade="80"/>
              </w:rPr>
              <w:t>000</w:t>
            </w:r>
            <w:r>
              <w:rPr>
                <w:color w:val="808080" w:themeColor="background1" w:themeShade="80"/>
              </w:rPr>
              <w:t xml:space="preserve"> 25 00</w:t>
            </w:r>
          </w:p>
          <w:p w14:paraId="767C2FFC" w14:textId="77777777" w:rsidR="00125733" w:rsidRPr="00C82BC0" w:rsidRDefault="00125733" w:rsidP="00902F77">
            <w:pPr>
              <w:ind w:lef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e-mail:</w:t>
            </w:r>
          </w:p>
        </w:tc>
      </w:tr>
      <w:tr w:rsidR="00125733" w14:paraId="5754689F" w14:textId="77777777" w:rsidTr="00902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9173FA8" w14:textId="77777777" w:rsidR="00125733" w:rsidRPr="00180037" w:rsidRDefault="00125733" w:rsidP="00E00611">
            <w:pPr>
              <w:rPr>
                <w:b w:val="0"/>
                <w:bCs w:val="0"/>
              </w:rPr>
            </w:pPr>
            <w:r w:rsidRPr="00180037">
              <w:rPr>
                <w:b w:val="0"/>
                <w:bCs w:val="0"/>
              </w:rPr>
              <w:t>Główny Użytkownik</w:t>
            </w:r>
          </w:p>
        </w:tc>
        <w:tc>
          <w:tcPr>
            <w:tcW w:w="2533" w:type="dxa"/>
            <w:vAlign w:val="center"/>
          </w:tcPr>
          <w:p w14:paraId="1BF1F124" w14:textId="77777777" w:rsidR="00125733" w:rsidRDefault="00125733" w:rsidP="00902F77">
            <w:pPr>
              <w:ind w:left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2BC0">
              <w:rPr>
                <w:color w:val="808080" w:themeColor="background1" w:themeShade="80"/>
              </w:rPr>
              <w:t>[Na</w:t>
            </w:r>
            <w:r>
              <w:rPr>
                <w:color w:val="808080" w:themeColor="background1" w:themeShade="80"/>
              </w:rPr>
              <w:t>zwisko, Imię]</w:t>
            </w:r>
          </w:p>
        </w:tc>
        <w:tc>
          <w:tcPr>
            <w:tcW w:w="2126" w:type="dxa"/>
            <w:vAlign w:val="center"/>
          </w:tcPr>
          <w:p w14:paraId="2BBCB524" w14:textId="77777777" w:rsidR="00125733" w:rsidRPr="00C82BC0" w:rsidRDefault="00125733" w:rsidP="00902F77">
            <w:pPr>
              <w:ind w:left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[Organizacja]</w:t>
            </w:r>
          </w:p>
        </w:tc>
        <w:tc>
          <w:tcPr>
            <w:tcW w:w="3118" w:type="dxa"/>
            <w:vAlign w:val="center"/>
          </w:tcPr>
          <w:p w14:paraId="017DEF5D" w14:textId="77777777" w:rsidR="00125733" w:rsidRPr="00C82BC0" w:rsidRDefault="00125733" w:rsidP="00902F77">
            <w:pPr>
              <w:ind w:left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Tel: +48 22 </w:t>
            </w:r>
            <w:r w:rsidR="00A86044">
              <w:rPr>
                <w:color w:val="808080" w:themeColor="background1" w:themeShade="80"/>
              </w:rPr>
              <w:t>000</w:t>
            </w:r>
            <w:r>
              <w:rPr>
                <w:color w:val="808080" w:themeColor="background1" w:themeShade="80"/>
              </w:rPr>
              <w:t xml:space="preserve"> 25 00</w:t>
            </w:r>
          </w:p>
        </w:tc>
      </w:tr>
      <w:tr w:rsidR="00125733" w14:paraId="21D90316" w14:textId="77777777" w:rsidTr="00902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C3E918C" w14:textId="77777777" w:rsidR="00125733" w:rsidRPr="00180037" w:rsidRDefault="00125733" w:rsidP="00E00611">
            <w:pPr>
              <w:rPr>
                <w:b w:val="0"/>
                <w:bCs w:val="0"/>
              </w:rPr>
            </w:pPr>
            <w:r w:rsidRPr="00180037">
              <w:rPr>
                <w:b w:val="0"/>
                <w:bCs w:val="0"/>
              </w:rPr>
              <w:t>Główny Dostawca</w:t>
            </w:r>
          </w:p>
        </w:tc>
        <w:tc>
          <w:tcPr>
            <w:tcW w:w="2533" w:type="dxa"/>
            <w:vAlign w:val="center"/>
          </w:tcPr>
          <w:p w14:paraId="6762A1D7" w14:textId="77777777" w:rsidR="00125733" w:rsidRDefault="00125733" w:rsidP="00902F77">
            <w:pPr>
              <w:ind w:lef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2BC0">
              <w:rPr>
                <w:color w:val="808080" w:themeColor="background1" w:themeShade="80"/>
              </w:rPr>
              <w:t>[Na</w:t>
            </w:r>
            <w:r>
              <w:rPr>
                <w:color w:val="808080" w:themeColor="background1" w:themeShade="80"/>
              </w:rPr>
              <w:t>zwisko, Imię]</w:t>
            </w:r>
          </w:p>
        </w:tc>
        <w:tc>
          <w:tcPr>
            <w:tcW w:w="2126" w:type="dxa"/>
            <w:vAlign w:val="center"/>
          </w:tcPr>
          <w:p w14:paraId="4DE7AA38" w14:textId="77777777" w:rsidR="00125733" w:rsidRPr="00C82BC0" w:rsidRDefault="00125733" w:rsidP="00902F77">
            <w:pPr>
              <w:ind w:lef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[Organizacja]</w:t>
            </w:r>
          </w:p>
        </w:tc>
        <w:tc>
          <w:tcPr>
            <w:tcW w:w="3118" w:type="dxa"/>
            <w:vAlign w:val="center"/>
          </w:tcPr>
          <w:p w14:paraId="4B79FC83" w14:textId="77777777" w:rsidR="00125733" w:rsidRPr="00C82BC0" w:rsidRDefault="00125733" w:rsidP="00902F77">
            <w:pPr>
              <w:ind w:lef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Tel: +48 22 </w:t>
            </w:r>
            <w:r w:rsidR="00A86044">
              <w:rPr>
                <w:color w:val="808080" w:themeColor="background1" w:themeShade="80"/>
              </w:rPr>
              <w:t>000</w:t>
            </w:r>
            <w:r>
              <w:rPr>
                <w:color w:val="808080" w:themeColor="background1" w:themeShade="80"/>
              </w:rPr>
              <w:t xml:space="preserve"> 25 00</w:t>
            </w:r>
          </w:p>
        </w:tc>
      </w:tr>
      <w:tr w:rsidR="00125733" w14:paraId="28557545" w14:textId="77777777" w:rsidTr="00902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D582023" w14:textId="77777777" w:rsidR="00125733" w:rsidRPr="00180037" w:rsidRDefault="00125733" w:rsidP="00E00611">
            <w:pPr>
              <w:rPr>
                <w:b w:val="0"/>
                <w:bCs w:val="0"/>
              </w:rPr>
            </w:pPr>
            <w:r w:rsidRPr="00180037">
              <w:rPr>
                <w:b w:val="0"/>
                <w:bCs w:val="0"/>
              </w:rPr>
              <w:t>Kierownik Projektu</w:t>
            </w:r>
          </w:p>
        </w:tc>
        <w:tc>
          <w:tcPr>
            <w:tcW w:w="2533" w:type="dxa"/>
            <w:vAlign w:val="center"/>
          </w:tcPr>
          <w:p w14:paraId="58D59A95" w14:textId="77777777" w:rsidR="00125733" w:rsidRDefault="00125733" w:rsidP="00902F77">
            <w:pPr>
              <w:ind w:left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2BC0">
              <w:rPr>
                <w:color w:val="808080" w:themeColor="background1" w:themeShade="80"/>
              </w:rPr>
              <w:t>[Na</w:t>
            </w:r>
            <w:r>
              <w:rPr>
                <w:color w:val="808080" w:themeColor="background1" w:themeShade="80"/>
              </w:rPr>
              <w:t>zwisko, Imię]</w:t>
            </w:r>
          </w:p>
        </w:tc>
        <w:tc>
          <w:tcPr>
            <w:tcW w:w="2126" w:type="dxa"/>
            <w:vAlign w:val="center"/>
          </w:tcPr>
          <w:p w14:paraId="159824FE" w14:textId="77777777" w:rsidR="00125733" w:rsidRPr="00C82BC0" w:rsidRDefault="00125733" w:rsidP="00902F77">
            <w:pPr>
              <w:ind w:left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[Organizacja]</w:t>
            </w:r>
          </w:p>
        </w:tc>
        <w:tc>
          <w:tcPr>
            <w:tcW w:w="3118" w:type="dxa"/>
            <w:vAlign w:val="center"/>
          </w:tcPr>
          <w:p w14:paraId="08CFD61B" w14:textId="77777777" w:rsidR="00125733" w:rsidRPr="00C82BC0" w:rsidRDefault="00125733" w:rsidP="00902F77">
            <w:pPr>
              <w:ind w:left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Tel: +48 22 </w:t>
            </w:r>
            <w:r w:rsidR="00A86044">
              <w:rPr>
                <w:color w:val="808080" w:themeColor="background1" w:themeShade="80"/>
              </w:rPr>
              <w:t>000</w:t>
            </w:r>
            <w:r>
              <w:rPr>
                <w:color w:val="808080" w:themeColor="background1" w:themeShade="80"/>
              </w:rPr>
              <w:t xml:space="preserve"> 25 00</w:t>
            </w:r>
          </w:p>
        </w:tc>
      </w:tr>
      <w:tr w:rsidR="00125733" w14:paraId="46F24A40" w14:textId="77777777" w:rsidTr="00902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1809907" w14:textId="77777777" w:rsidR="00125733" w:rsidRPr="00180037" w:rsidRDefault="00125733" w:rsidP="00E00611">
            <w:pPr>
              <w:rPr>
                <w:b w:val="0"/>
                <w:bCs w:val="0"/>
              </w:rPr>
            </w:pPr>
            <w:r w:rsidRPr="00180037">
              <w:rPr>
                <w:b w:val="0"/>
                <w:bCs w:val="0"/>
              </w:rPr>
              <w:t>Wsparcie Projektu</w:t>
            </w:r>
          </w:p>
        </w:tc>
        <w:tc>
          <w:tcPr>
            <w:tcW w:w="2533" w:type="dxa"/>
            <w:vAlign w:val="center"/>
          </w:tcPr>
          <w:p w14:paraId="6D7B8DE3" w14:textId="77777777" w:rsidR="00125733" w:rsidRDefault="00125733" w:rsidP="00902F77">
            <w:pPr>
              <w:ind w:lef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2BC0">
              <w:rPr>
                <w:color w:val="808080" w:themeColor="background1" w:themeShade="80"/>
              </w:rPr>
              <w:t>[Na</w:t>
            </w:r>
            <w:r>
              <w:rPr>
                <w:color w:val="808080" w:themeColor="background1" w:themeShade="80"/>
              </w:rPr>
              <w:t>zwisko, Imię]</w:t>
            </w:r>
          </w:p>
        </w:tc>
        <w:tc>
          <w:tcPr>
            <w:tcW w:w="2126" w:type="dxa"/>
            <w:vAlign w:val="center"/>
          </w:tcPr>
          <w:p w14:paraId="37FF307B" w14:textId="77777777" w:rsidR="00125733" w:rsidRPr="00C82BC0" w:rsidRDefault="00125733" w:rsidP="00902F77">
            <w:pPr>
              <w:ind w:lef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[Organizacja]</w:t>
            </w:r>
          </w:p>
        </w:tc>
        <w:tc>
          <w:tcPr>
            <w:tcW w:w="3118" w:type="dxa"/>
            <w:vAlign w:val="center"/>
          </w:tcPr>
          <w:p w14:paraId="53F3B1A1" w14:textId="77777777" w:rsidR="00125733" w:rsidRPr="00C82BC0" w:rsidRDefault="00125733" w:rsidP="00902F77">
            <w:pPr>
              <w:ind w:lef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Tel: +48 22 </w:t>
            </w:r>
            <w:r w:rsidR="00A86044">
              <w:rPr>
                <w:color w:val="808080" w:themeColor="background1" w:themeShade="80"/>
              </w:rPr>
              <w:t>000</w:t>
            </w:r>
            <w:r>
              <w:rPr>
                <w:color w:val="808080" w:themeColor="background1" w:themeShade="80"/>
              </w:rPr>
              <w:t xml:space="preserve"> 25 00</w:t>
            </w:r>
          </w:p>
        </w:tc>
      </w:tr>
      <w:tr w:rsidR="00125733" w14:paraId="4EB5DF1F" w14:textId="77777777" w:rsidTr="00902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8174E25" w14:textId="77777777" w:rsidR="00125733" w:rsidRPr="00180037" w:rsidRDefault="00125733" w:rsidP="00E00611">
            <w:pPr>
              <w:rPr>
                <w:b w:val="0"/>
                <w:bCs w:val="0"/>
              </w:rPr>
            </w:pPr>
            <w:r w:rsidRPr="00180037">
              <w:rPr>
                <w:b w:val="0"/>
                <w:bCs w:val="0"/>
              </w:rPr>
              <w:t>Nadzór Projektu</w:t>
            </w:r>
          </w:p>
        </w:tc>
        <w:tc>
          <w:tcPr>
            <w:tcW w:w="2533" w:type="dxa"/>
            <w:vAlign w:val="center"/>
          </w:tcPr>
          <w:p w14:paraId="111DB391" w14:textId="77777777" w:rsidR="00125733" w:rsidRDefault="00125733" w:rsidP="00902F77">
            <w:pPr>
              <w:ind w:left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2BC0">
              <w:rPr>
                <w:color w:val="808080" w:themeColor="background1" w:themeShade="80"/>
              </w:rPr>
              <w:t>[Na</w:t>
            </w:r>
            <w:r>
              <w:rPr>
                <w:color w:val="808080" w:themeColor="background1" w:themeShade="80"/>
              </w:rPr>
              <w:t>zwisko, Imię]</w:t>
            </w:r>
          </w:p>
        </w:tc>
        <w:tc>
          <w:tcPr>
            <w:tcW w:w="2126" w:type="dxa"/>
            <w:vAlign w:val="center"/>
          </w:tcPr>
          <w:p w14:paraId="3B7E7826" w14:textId="77777777" w:rsidR="00125733" w:rsidRPr="00C82BC0" w:rsidRDefault="00125733" w:rsidP="00902F77">
            <w:pPr>
              <w:ind w:left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[Organizacja]</w:t>
            </w:r>
          </w:p>
        </w:tc>
        <w:tc>
          <w:tcPr>
            <w:tcW w:w="3118" w:type="dxa"/>
            <w:vAlign w:val="center"/>
          </w:tcPr>
          <w:p w14:paraId="7DD425AA" w14:textId="77777777" w:rsidR="00125733" w:rsidRPr="00C82BC0" w:rsidRDefault="00125733" w:rsidP="00902F77">
            <w:pPr>
              <w:ind w:left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Tel: +48 22 </w:t>
            </w:r>
            <w:r w:rsidR="00A86044">
              <w:rPr>
                <w:color w:val="808080" w:themeColor="background1" w:themeShade="80"/>
              </w:rPr>
              <w:t>000</w:t>
            </w:r>
            <w:r>
              <w:rPr>
                <w:color w:val="808080" w:themeColor="background1" w:themeShade="80"/>
              </w:rPr>
              <w:t xml:space="preserve"> 25 00</w:t>
            </w:r>
          </w:p>
        </w:tc>
      </w:tr>
      <w:tr w:rsidR="00125733" w14:paraId="550D8EC5" w14:textId="77777777" w:rsidTr="00902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23D858C" w14:textId="77777777" w:rsidR="00125733" w:rsidRPr="00180037" w:rsidRDefault="00125733" w:rsidP="00E00611">
            <w:pPr>
              <w:rPr>
                <w:b w:val="0"/>
                <w:bCs w:val="0"/>
              </w:rPr>
            </w:pPr>
            <w:r w:rsidRPr="00180037">
              <w:rPr>
                <w:b w:val="0"/>
                <w:bCs w:val="0"/>
              </w:rPr>
              <w:t>Kierownik zespołu 1</w:t>
            </w:r>
          </w:p>
        </w:tc>
        <w:tc>
          <w:tcPr>
            <w:tcW w:w="2533" w:type="dxa"/>
            <w:vAlign w:val="center"/>
          </w:tcPr>
          <w:p w14:paraId="7D392B2A" w14:textId="77777777" w:rsidR="00125733" w:rsidRDefault="00125733" w:rsidP="00902F77">
            <w:pPr>
              <w:ind w:lef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2BC0">
              <w:rPr>
                <w:color w:val="808080" w:themeColor="background1" w:themeShade="80"/>
              </w:rPr>
              <w:t>[Na</w:t>
            </w:r>
            <w:r>
              <w:rPr>
                <w:color w:val="808080" w:themeColor="background1" w:themeShade="80"/>
              </w:rPr>
              <w:t>zwisko, Imię]</w:t>
            </w:r>
          </w:p>
        </w:tc>
        <w:tc>
          <w:tcPr>
            <w:tcW w:w="2126" w:type="dxa"/>
            <w:vAlign w:val="center"/>
          </w:tcPr>
          <w:p w14:paraId="1539EC43" w14:textId="77777777" w:rsidR="00125733" w:rsidRPr="00C82BC0" w:rsidRDefault="00125733" w:rsidP="00902F77">
            <w:pPr>
              <w:ind w:lef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[Organizacja]</w:t>
            </w:r>
          </w:p>
        </w:tc>
        <w:tc>
          <w:tcPr>
            <w:tcW w:w="3118" w:type="dxa"/>
            <w:vAlign w:val="center"/>
          </w:tcPr>
          <w:p w14:paraId="6A297F82" w14:textId="77777777" w:rsidR="00125733" w:rsidRPr="00C82BC0" w:rsidRDefault="00125733" w:rsidP="00902F77">
            <w:pPr>
              <w:ind w:lef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Tel: +48 22 </w:t>
            </w:r>
            <w:r w:rsidR="00A86044">
              <w:rPr>
                <w:color w:val="808080" w:themeColor="background1" w:themeShade="80"/>
              </w:rPr>
              <w:t>000</w:t>
            </w:r>
            <w:r>
              <w:rPr>
                <w:color w:val="808080" w:themeColor="background1" w:themeShade="80"/>
              </w:rPr>
              <w:t xml:space="preserve"> 25 00</w:t>
            </w:r>
          </w:p>
        </w:tc>
      </w:tr>
      <w:tr w:rsidR="00125733" w14:paraId="1C9AA945" w14:textId="77777777" w:rsidTr="00902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42AEEAA" w14:textId="77777777" w:rsidR="00125733" w:rsidRPr="00180037" w:rsidRDefault="00125733" w:rsidP="00E00611">
            <w:pPr>
              <w:rPr>
                <w:b w:val="0"/>
                <w:bCs w:val="0"/>
              </w:rPr>
            </w:pPr>
            <w:r w:rsidRPr="00180037">
              <w:rPr>
                <w:b w:val="0"/>
                <w:bCs w:val="0"/>
              </w:rPr>
              <w:t>Kierownik zespołu 2</w:t>
            </w:r>
          </w:p>
        </w:tc>
        <w:tc>
          <w:tcPr>
            <w:tcW w:w="2533" w:type="dxa"/>
            <w:vAlign w:val="center"/>
          </w:tcPr>
          <w:p w14:paraId="7E12B417" w14:textId="77777777" w:rsidR="00125733" w:rsidRDefault="00125733" w:rsidP="00902F77">
            <w:pPr>
              <w:ind w:left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2BC0">
              <w:rPr>
                <w:color w:val="808080" w:themeColor="background1" w:themeShade="80"/>
              </w:rPr>
              <w:t>[Na</w:t>
            </w:r>
            <w:r>
              <w:rPr>
                <w:color w:val="808080" w:themeColor="background1" w:themeShade="80"/>
              </w:rPr>
              <w:t>zwisko, Imię]</w:t>
            </w:r>
          </w:p>
        </w:tc>
        <w:tc>
          <w:tcPr>
            <w:tcW w:w="2126" w:type="dxa"/>
            <w:vAlign w:val="center"/>
          </w:tcPr>
          <w:p w14:paraId="2E93C95F" w14:textId="77777777" w:rsidR="00125733" w:rsidRPr="00C82BC0" w:rsidRDefault="00125733" w:rsidP="00902F77">
            <w:pPr>
              <w:ind w:left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[Organizacja]</w:t>
            </w:r>
          </w:p>
        </w:tc>
        <w:tc>
          <w:tcPr>
            <w:tcW w:w="3118" w:type="dxa"/>
            <w:vAlign w:val="center"/>
          </w:tcPr>
          <w:p w14:paraId="76A11474" w14:textId="77777777" w:rsidR="00125733" w:rsidRPr="00C82BC0" w:rsidRDefault="00125733" w:rsidP="00902F77">
            <w:pPr>
              <w:ind w:left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Tel: +48 22 </w:t>
            </w:r>
            <w:r w:rsidR="00A86044">
              <w:rPr>
                <w:color w:val="808080" w:themeColor="background1" w:themeShade="80"/>
              </w:rPr>
              <w:t>000</w:t>
            </w:r>
            <w:r>
              <w:rPr>
                <w:color w:val="808080" w:themeColor="background1" w:themeShade="80"/>
              </w:rPr>
              <w:t xml:space="preserve"> 25 00</w:t>
            </w:r>
          </w:p>
        </w:tc>
      </w:tr>
    </w:tbl>
    <w:p w14:paraId="745C6ABE" w14:textId="77777777" w:rsidR="00855869" w:rsidRDefault="00855869" w:rsidP="00855869">
      <w:pPr>
        <w:pStyle w:val="Nagwek2"/>
      </w:pPr>
      <w:r>
        <w:t>Informacje dodatkowe</w:t>
      </w:r>
    </w:p>
    <w:p w14:paraId="18780173" w14:textId="0D3D2441" w:rsidR="00855869" w:rsidRDefault="00855869" w:rsidP="00855869">
      <w:pPr>
        <w:spacing w:after="0" w:line="240" w:lineRule="auto"/>
        <w:rPr>
          <w:color w:val="808080" w:themeColor="background1" w:themeShade="80"/>
        </w:rPr>
      </w:pPr>
      <w:r w:rsidRPr="00855869">
        <w:rPr>
          <w:color w:val="808080" w:themeColor="background1" w:themeShade="80"/>
        </w:rPr>
        <w:t>[Tu umieść inne informacje mające znaczenie dla proj</w:t>
      </w:r>
      <w:r>
        <w:rPr>
          <w:color w:val="808080" w:themeColor="background1" w:themeShade="80"/>
        </w:rPr>
        <w:t xml:space="preserve">ektu takie </w:t>
      </w:r>
      <w:r w:rsidR="00902F77">
        <w:rPr>
          <w:color w:val="808080" w:themeColor="background1" w:themeShade="80"/>
        </w:rPr>
        <w:t xml:space="preserve">np. </w:t>
      </w:r>
      <w:r>
        <w:rPr>
          <w:color w:val="808080" w:themeColor="background1" w:themeShade="80"/>
        </w:rPr>
        <w:t>jak:</w:t>
      </w:r>
    </w:p>
    <w:p w14:paraId="4EDC4728" w14:textId="77777777" w:rsidR="00855869" w:rsidRDefault="00855869" w:rsidP="00855869">
      <w:pPr>
        <w:pStyle w:val="Akapitzlist"/>
        <w:numPr>
          <w:ilvl w:val="0"/>
          <w:numId w:val="2"/>
        </w:num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Potrzebne zasoby</w:t>
      </w:r>
    </w:p>
    <w:p w14:paraId="73A2B414" w14:textId="77777777" w:rsidR="00855869" w:rsidRDefault="00855869" w:rsidP="00855869">
      <w:pPr>
        <w:pStyle w:val="Akapitzlist"/>
        <w:numPr>
          <w:ilvl w:val="0"/>
          <w:numId w:val="2"/>
        </w:num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Technologie</w:t>
      </w:r>
    </w:p>
    <w:p w14:paraId="43E34858" w14:textId="77777777" w:rsidR="00855869" w:rsidRDefault="00855869" w:rsidP="00855869">
      <w:pPr>
        <w:pStyle w:val="Akapitzlist"/>
        <w:numPr>
          <w:ilvl w:val="0"/>
          <w:numId w:val="2"/>
        </w:num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Przewidywane fazy projektu</w:t>
      </w:r>
    </w:p>
    <w:p w14:paraId="015B3329" w14:textId="77777777" w:rsidR="00855869" w:rsidRDefault="00855869" w:rsidP="00855869">
      <w:pPr>
        <w:pStyle w:val="Akapitzlist"/>
        <w:numPr>
          <w:ilvl w:val="0"/>
          <w:numId w:val="2"/>
        </w:num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Najważniejsze kamienie milowe</w:t>
      </w:r>
    </w:p>
    <w:p w14:paraId="22C6618C" w14:textId="77777777" w:rsidR="00855869" w:rsidRPr="00855869" w:rsidRDefault="00855869" w:rsidP="0085586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]</w:t>
      </w:r>
    </w:p>
    <w:p w14:paraId="2F98ED70" w14:textId="77777777" w:rsidR="00EF136C" w:rsidRDefault="00EF136C" w:rsidP="00EF136C">
      <w:pPr>
        <w:pStyle w:val="Nagwek2"/>
      </w:pPr>
      <w:r>
        <w:t>Wersje dokumentu i kluczowe zmiany</w:t>
      </w:r>
    </w:p>
    <w:tbl>
      <w:tblPr>
        <w:tblW w:w="4887" w:type="pct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666666"/>
        <w:tblLook w:val="01E0" w:firstRow="1" w:lastRow="1" w:firstColumn="1" w:lastColumn="1" w:noHBand="0" w:noVBand="0"/>
      </w:tblPr>
      <w:tblGrid>
        <w:gridCol w:w="854"/>
        <w:gridCol w:w="1769"/>
        <w:gridCol w:w="2346"/>
        <w:gridCol w:w="2057"/>
        <w:gridCol w:w="2052"/>
      </w:tblGrid>
      <w:tr w:rsidR="00EF136C" w:rsidRPr="00182385" w14:paraId="735F3B0D" w14:textId="77777777" w:rsidTr="00EF136C">
        <w:trPr>
          <w:trHeight w:val="618"/>
          <w:tblHeader/>
          <w:jc w:val="center"/>
        </w:trPr>
        <w:tc>
          <w:tcPr>
            <w:tcW w:w="470" w:type="pct"/>
            <w:shd w:val="clear" w:color="auto" w:fill="666666"/>
            <w:vAlign w:val="center"/>
          </w:tcPr>
          <w:p w14:paraId="18D99BCC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  <w:r w:rsidRPr="00182385">
              <w:rPr>
                <w:sz w:val="20"/>
                <w:szCs w:val="20"/>
              </w:rPr>
              <w:t>Wersja</w:t>
            </w:r>
          </w:p>
        </w:tc>
        <w:tc>
          <w:tcPr>
            <w:tcW w:w="974" w:type="pct"/>
            <w:shd w:val="clear" w:color="auto" w:fill="666666"/>
            <w:vAlign w:val="center"/>
          </w:tcPr>
          <w:p w14:paraId="6F3AA27B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  <w:r w:rsidRPr="00182385">
              <w:rPr>
                <w:sz w:val="20"/>
                <w:szCs w:val="20"/>
              </w:rPr>
              <w:t>Data</w:t>
            </w:r>
          </w:p>
        </w:tc>
        <w:tc>
          <w:tcPr>
            <w:tcW w:w="1292" w:type="pct"/>
            <w:shd w:val="clear" w:color="auto" w:fill="666666"/>
            <w:vAlign w:val="center"/>
          </w:tcPr>
          <w:p w14:paraId="3778482D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  <w:r w:rsidRPr="00182385">
              <w:rPr>
                <w:sz w:val="20"/>
                <w:szCs w:val="20"/>
              </w:rPr>
              <w:t>Kluczowe zmiany</w:t>
            </w:r>
          </w:p>
        </w:tc>
        <w:tc>
          <w:tcPr>
            <w:tcW w:w="1133" w:type="pct"/>
            <w:shd w:val="clear" w:color="auto" w:fill="666666"/>
            <w:vAlign w:val="center"/>
          </w:tcPr>
          <w:p w14:paraId="1C75AF68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  <w:r w:rsidRPr="00182385">
              <w:rPr>
                <w:sz w:val="20"/>
                <w:szCs w:val="20"/>
              </w:rPr>
              <w:t>Autor</w:t>
            </w:r>
          </w:p>
        </w:tc>
        <w:tc>
          <w:tcPr>
            <w:tcW w:w="1130" w:type="pct"/>
            <w:shd w:val="clear" w:color="auto" w:fill="666666"/>
            <w:vAlign w:val="center"/>
          </w:tcPr>
          <w:p w14:paraId="69D6E013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  <w:r w:rsidRPr="00182385">
              <w:rPr>
                <w:sz w:val="20"/>
                <w:szCs w:val="20"/>
              </w:rPr>
              <w:t>Nazwa pliku</w:t>
            </w:r>
          </w:p>
        </w:tc>
      </w:tr>
      <w:tr w:rsidR="00EF136C" w:rsidRPr="00182385" w14:paraId="7DA80FE5" w14:textId="77777777" w:rsidTr="00EF136C">
        <w:trPr>
          <w:trHeight w:val="360"/>
          <w:jc w:val="center"/>
        </w:trPr>
        <w:tc>
          <w:tcPr>
            <w:tcW w:w="470" w:type="pct"/>
            <w:shd w:val="clear" w:color="auto" w:fill="auto"/>
          </w:tcPr>
          <w:p w14:paraId="27694F1F" w14:textId="77777777" w:rsidR="00EF136C" w:rsidRPr="00182385" w:rsidRDefault="00EF136C" w:rsidP="00182385">
            <w:pPr>
              <w:spacing w:after="0" w:line="240" w:lineRule="auto"/>
              <w:ind w:hanging="47"/>
              <w:rPr>
                <w:sz w:val="20"/>
                <w:szCs w:val="20"/>
              </w:rPr>
            </w:pPr>
            <w:r w:rsidRPr="00182385">
              <w:rPr>
                <w:sz w:val="20"/>
                <w:szCs w:val="20"/>
              </w:rPr>
              <w:lastRenderedPageBreak/>
              <w:t>1.0</w:t>
            </w:r>
          </w:p>
        </w:tc>
        <w:tc>
          <w:tcPr>
            <w:tcW w:w="974" w:type="pct"/>
            <w:shd w:val="clear" w:color="auto" w:fill="auto"/>
          </w:tcPr>
          <w:p w14:paraId="0E0D133C" w14:textId="77777777" w:rsidR="00EF136C" w:rsidRPr="00182385" w:rsidRDefault="000B093D" w:rsidP="0018238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[Data</w:t>
            </w:r>
            <w:r w:rsidR="00EF136C" w:rsidRPr="00182385">
              <w:rPr>
                <w:sz w:val="20"/>
                <w:szCs w:val="20"/>
              </w:rPr>
              <w:t>]</w:t>
            </w:r>
          </w:p>
        </w:tc>
        <w:tc>
          <w:tcPr>
            <w:tcW w:w="1292" w:type="pct"/>
            <w:shd w:val="clear" w:color="auto" w:fill="auto"/>
          </w:tcPr>
          <w:p w14:paraId="26A79667" w14:textId="77777777" w:rsidR="00EF136C" w:rsidRPr="00182385" w:rsidRDefault="00EF136C" w:rsidP="00182385">
            <w:pPr>
              <w:spacing w:after="0" w:line="240" w:lineRule="auto"/>
              <w:ind w:hanging="47"/>
              <w:rPr>
                <w:sz w:val="20"/>
                <w:szCs w:val="20"/>
              </w:rPr>
            </w:pPr>
            <w:r w:rsidRPr="00182385">
              <w:rPr>
                <w:sz w:val="20"/>
                <w:szCs w:val="20"/>
              </w:rPr>
              <w:t xml:space="preserve">Wersja </w:t>
            </w:r>
            <w:r w:rsidR="00855869" w:rsidRPr="00182385">
              <w:rPr>
                <w:sz w:val="20"/>
                <w:szCs w:val="20"/>
              </w:rPr>
              <w:t>oryginalna</w:t>
            </w:r>
            <w:r w:rsidRPr="0018238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3" w:type="pct"/>
            <w:shd w:val="clear" w:color="auto" w:fill="auto"/>
          </w:tcPr>
          <w:p w14:paraId="0641AA57" w14:textId="77777777" w:rsidR="00EF136C" w:rsidRPr="00182385" w:rsidRDefault="00EF136C" w:rsidP="00182385">
            <w:pPr>
              <w:spacing w:after="0" w:line="240" w:lineRule="auto"/>
              <w:ind w:hanging="47"/>
              <w:rPr>
                <w:sz w:val="20"/>
                <w:szCs w:val="20"/>
              </w:rPr>
            </w:pPr>
          </w:p>
        </w:tc>
        <w:tc>
          <w:tcPr>
            <w:tcW w:w="1130" w:type="pct"/>
            <w:shd w:val="clear" w:color="auto" w:fill="auto"/>
          </w:tcPr>
          <w:p w14:paraId="20307292" w14:textId="77777777" w:rsidR="00EF136C" w:rsidRPr="00182385" w:rsidRDefault="00EF136C" w:rsidP="00182385">
            <w:pPr>
              <w:spacing w:after="0" w:line="240" w:lineRule="auto"/>
              <w:ind w:hanging="47"/>
              <w:rPr>
                <w:sz w:val="20"/>
                <w:szCs w:val="20"/>
              </w:rPr>
            </w:pPr>
          </w:p>
        </w:tc>
      </w:tr>
      <w:tr w:rsidR="00EF136C" w:rsidRPr="00182385" w14:paraId="4F39A95C" w14:textId="77777777" w:rsidTr="00EF136C">
        <w:trPr>
          <w:trHeight w:val="170"/>
          <w:jc w:val="center"/>
        </w:trPr>
        <w:tc>
          <w:tcPr>
            <w:tcW w:w="470" w:type="pct"/>
            <w:shd w:val="clear" w:color="auto" w:fill="auto"/>
          </w:tcPr>
          <w:p w14:paraId="3376C19F" w14:textId="77777777" w:rsidR="00EF136C" w:rsidRPr="00182385" w:rsidRDefault="00EF136C" w:rsidP="00182385">
            <w:pPr>
              <w:spacing w:after="0" w:line="240" w:lineRule="auto"/>
              <w:ind w:hanging="47"/>
              <w:rPr>
                <w:sz w:val="20"/>
                <w:szCs w:val="20"/>
              </w:rPr>
            </w:pPr>
          </w:p>
        </w:tc>
        <w:tc>
          <w:tcPr>
            <w:tcW w:w="974" w:type="pct"/>
            <w:shd w:val="clear" w:color="auto" w:fill="auto"/>
          </w:tcPr>
          <w:p w14:paraId="6DEECD4C" w14:textId="77777777" w:rsidR="00EF136C" w:rsidRPr="00182385" w:rsidRDefault="00EF136C" w:rsidP="00182385">
            <w:pPr>
              <w:spacing w:after="0" w:line="240" w:lineRule="auto"/>
              <w:ind w:hanging="47"/>
              <w:rPr>
                <w:sz w:val="20"/>
                <w:szCs w:val="20"/>
              </w:rPr>
            </w:pPr>
          </w:p>
        </w:tc>
        <w:tc>
          <w:tcPr>
            <w:tcW w:w="1292" w:type="pct"/>
            <w:shd w:val="clear" w:color="auto" w:fill="auto"/>
          </w:tcPr>
          <w:p w14:paraId="7D46C2F5" w14:textId="77777777" w:rsidR="00EF136C" w:rsidRPr="00182385" w:rsidRDefault="00EF136C" w:rsidP="00182385">
            <w:pPr>
              <w:spacing w:after="0" w:line="240" w:lineRule="auto"/>
              <w:ind w:hanging="47"/>
              <w:rPr>
                <w:sz w:val="20"/>
                <w:szCs w:val="20"/>
              </w:rPr>
            </w:pPr>
          </w:p>
        </w:tc>
        <w:tc>
          <w:tcPr>
            <w:tcW w:w="1133" w:type="pct"/>
            <w:shd w:val="clear" w:color="auto" w:fill="auto"/>
          </w:tcPr>
          <w:p w14:paraId="1EB23601" w14:textId="77777777" w:rsidR="00EF136C" w:rsidRPr="00182385" w:rsidRDefault="00EF136C" w:rsidP="00182385">
            <w:pPr>
              <w:spacing w:after="0" w:line="240" w:lineRule="auto"/>
              <w:ind w:hanging="47"/>
              <w:rPr>
                <w:sz w:val="20"/>
                <w:szCs w:val="20"/>
              </w:rPr>
            </w:pPr>
          </w:p>
        </w:tc>
        <w:tc>
          <w:tcPr>
            <w:tcW w:w="1130" w:type="pct"/>
            <w:shd w:val="clear" w:color="auto" w:fill="auto"/>
          </w:tcPr>
          <w:p w14:paraId="35CE87BA" w14:textId="77777777" w:rsidR="00EF136C" w:rsidRPr="00182385" w:rsidRDefault="00EF136C" w:rsidP="00182385">
            <w:pPr>
              <w:spacing w:after="0" w:line="240" w:lineRule="auto"/>
              <w:ind w:hanging="47"/>
              <w:rPr>
                <w:sz w:val="20"/>
                <w:szCs w:val="20"/>
              </w:rPr>
            </w:pPr>
          </w:p>
        </w:tc>
      </w:tr>
    </w:tbl>
    <w:p w14:paraId="72231080" w14:textId="77777777" w:rsidR="00EF136C" w:rsidRDefault="00EF136C" w:rsidP="00EF136C">
      <w:pPr>
        <w:pStyle w:val="Nagwek2"/>
      </w:pPr>
      <w:r>
        <w:t>Zatwierdzenia</w:t>
      </w:r>
    </w:p>
    <w:tbl>
      <w:tblPr>
        <w:tblW w:w="4888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796"/>
        <w:gridCol w:w="1821"/>
        <w:gridCol w:w="2366"/>
        <w:gridCol w:w="2159"/>
        <w:gridCol w:w="1938"/>
      </w:tblGrid>
      <w:tr w:rsidR="00EF136C" w:rsidRPr="00182385" w14:paraId="59AED7C7" w14:textId="77777777" w:rsidTr="00182385">
        <w:trPr>
          <w:trHeight w:val="618"/>
          <w:tblHeader/>
        </w:trPr>
        <w:tc>
          <w:tcPr>
            <w:tcW w:w="438" w:type="pct"/>
            <w:shd w:val="clear" w:color="auto" w:fill="666666"/>
            <w:vAlign w:val="center"/>
          </w:tcPr>
          <w:p w14:paraId="463CF5C9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  <w:r w:rsidRPr="00182385">
              <w:rPr>
                <w:sz w:val="20"/>
                <w:szCs w:val="20"/>
              </w:rPr>
              <w:t>Wersja</w:t>
            </w:r>
          </w:p>
        </w:tc>
        <w:tc>
          <w:tcPr>
            <w:tcW w:w="1003" w:type="pct"/>
            <w:shd w:val="clear" w:color="auto" w:fill="666666"/>
            <w:vAlign w:val="center"/>
          </w:tcPr>
          <w:p w14:paraId="2BAE0074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  <w:r w:rsidRPr="00182385">
              <w:rPr>
                <w:sz w:val="20"/>
                <w:szCs w:val="20"/>
              </w:rPr>
              <w:t xml:space="preserve">Data </w:t>
            </w:r>
          </w:p>
        </w:tc>
        <w:tc>
          <w:tcPr>
            <w:tcW w:w="1303" w:type="pct"/>
            <w:shd w:val="clear" w:color="auto" w:fill="666666"/>
            <w:vAlign w:val="center"/>
          </w:tcPr>
          <w:p w14:paraId="4D543336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  <w:r w:rsidRPr="00182385">
              <w:rPr>
                <w:sz w:val="20"/>
                <w:szCs w:val="20"/>
              </w:rPr>
              <w:t>Zatwierdzający</w:t>
            </w:r>
          </w:p>
        </w:tc>
        <w:tc>
          <w:tcPr>
            <w:tcW w:w="1189" w:type="pct"/>
            <w:shd w:val="clear" w:color="auto" w:fill="666666"/>
            <w:vAlign w:val="center"/>
          </w:tcPr>
          <w:p w14:paraId="323D8CFD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  <w:r w:rsidRPr="00182385">
              <w:rPr>
                <w:sz w:val="20"/>
                <w:szCs w:val="20"/>
              </w:rPr>
              <w:t>Funkcja</w:t>
            </w:r>
          </w:p>
        </w:tc>
        <w:tc>
          <w:tcPr>
            <w:tcW w:w="1067" w:type="pct"/>
            <w:shd w:val="clear" w:color="auto" w:fill="666666"/>
            <w:vAlign w:val="center"/>
          </w:tcPr>
          <w:p w14:paraId="7E568EBD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  <w:r w:rsidRPr="00182385">
              <w:rPr>
                <w:sz w:val="20"/>
                <w:szCs w:val="20"/>
              </w:rPr>
              <w:t>Podpis (e-mail)</w:t>
            </w:r>
          </w:p>
        </w:tc>
      </w:tr>
      <w:tr w:rsidR="00EF136C" w:rsidRPr="00182385" w14:paraId="4BD77584" w14:textId="77777777" w:rsidTr="00182385">
        <w:trPr>
          <w:trHeight w:val="450"/>
        </w:trPr>
        <w:tc>
          <w:tcPr>
            <w:tcW w:w="438" w:type="pct"/>
            <w:vAlign w:val="center"/>
          </w:tcPr>
          <w:p w14:paraId="2398D585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  <w:r w:rsidRPr="00182385">
              <w:rPr>
                <w:sz w:val="20"/>
                <w:szCs w:val="20"/>
              </w:rPr>
              <w:t>1.0</w:t>
            </w:r>
          </w:p>
        </w:tc>
        <w:tc>
          <w:tcPr>
            <w:tcW w:w="1003" w:type="pct"/>
            <w:vAlign w:val="center"/>
          </w:tcPr>
          <w:p w14:paraId="39441C32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  <w:r w:rsidRPr="00182385">
              <w:rPr>
                <w:sz w:val="20"/>
                <w:szCs w:val="20"/>
              </w:rPr>
              <w:t>[Data]</w:t>
            </w:r>
          </w:p>
        </w:tc>
        <w:tc>
          <w:tcPr>
            <w:tcW w:w="1303" w:type="pct"/>
            <w:vAlign w:val="center"/>
          </w:tcPr>
          <w:p w14:paraId="04FA6B95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  <w:r w:rsidRPr="00182385">
              <w:rPr>
                <w:sz w:val="20"/>
                <w:szCs w:val="20"/>
              </w:rPr>
              <w:t>Nazwisko i imię</w:t>
            </w:r>
          </w:p>
        </w:tc>
        <w:tc>
          <w:tcPr>
            <w:tcW w:w="1189" w:type="pct"/>
            <w:vAlign w:val="center"/>
          </w:tcPr>
          <w:p w14:paraId="15FDD633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67" w:type="pct"/>
            <w:vAlign w:val="center"/>
          </w:tcPr>
          <w:p w14:paraId="460F164E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136C" w:rsidRPr="00182385" w14:paraId="16B5FE2F" w14:textId="77777777" w:rsidTr="00182385">
        <w:trPr>
          <w:trHeight w:val="450"/>
        </w:trPr>
        <w:tc>
          <w:tcPr>
            <w:tcW w:w="438" w:type="pct"/>
            <w:vAlign w:val="center"/>
          </w:tcPr>
          <w:p w14:paraId="23C43839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03" w:type="pct"/>
            <w:vAlign w:val="center"/>
          </w:tcPr>
          <w:p w14:paraId="39ADB26E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03" w:type="pct"/>
            <w:vAlign w:val="center"/>
          </w:tcPr>
          <w:p w14:paraId="57A309FD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89" w:type="pct"/>
            <w:vAlign w:val="center"/>
          </w:tcPr>
          <w:p w14:paraId="24C31B8F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67" w:type="pct"/>
            <w:vAlign w:val="center"/>
          </w:tcPr>
          <w:p w14:paraId="6C04FEF5" w14:textId="77777777" w:rsidR="00EF136C" w:rsidRPr="00182385" w:rsidRDefault="00EF136C" w:rsidP="00182385">
            <w:pPr>
              <w:pStyle w:val="NormalWhite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EE50A3E" w14:textId="77777777" w:rsidR="00A03183" w:rsidRPr="00EF136C" w:rsidRDefault="00A03183">
      <w:pPr>
        <w:rPr>
          <w:lang w:val="en-US"/>
        </w:rPr>
      </w:pPr>
    </w:p>
    <w:sectPr w:rsidR="00A03183" w:rsidRPr="00EF136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AFA79" w14:textId="77777777" w:rsidR="000E3E68" w:rsidRDefault="000E3E68" w:rsidP="001333BC">
      <w:pPr>
        <w:spacing w:after="0" w:line="240" w:lineRule="auto"/>
      </w:pPr>
      <w:r>
        <w:separator/>
      </w:r>
    </w:p>
  </w:endnote>
  <w:endnote w:type="continuationSeparator" w:id="0">
    <w:p w14:paraId="52C1D79B" w14:textId="77777777" w:rsidR="000E3E68" w:rsidRDefault="000E3E68" w:rsidP="0013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61517" w14:textId="77777777" w:rsidR="00392485" w:rsidRDefault="00392485" w:rsidP="00392485">
    <w:pPr>
      <w:pStyle w:val="Stopka"/>
      <w:pBdr>
        <w:top w:val="single" w:sz="4" w:space="1" w:color="A5A5A5" w:themeColor="background1" w:themeShade="A5"/>
      </w:pBdr>
      <w:rPr>
        <w:color w:val="808080" w:themeColor="background1" w:themeShade="80"/>
      </w:rPr>
    </w:pPr>
    <w:r>
      <w:rPr>
        <w:color w:val="808080" w:themeColor="background1" w:themeShade="80"/>
      </w:rPr>
      <w:t xml:space="preserve">Wydrukowano: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PRINTDATE  \@ "yyyy-MM-dd"  \* MERGEFORMAT </w:instrText>
    </w:r>
    <w:r>
      <w:rPr>
        <w:color w:val="808080" w:themeColor="background1" w:themeShade="80"/>
      </w:rPr>
      <w:fldChar w:fldCharType="separate"/>
    </w:r>
    <w:r w:rsidR="0087252F">
      <w:rPr>
        <w:noProof/>
        <w:color w:val="808080" w:themeColor="background1" w:themeShade="80"/>
      </w:rPr>
      <w:t>0000-00-00</w:t>
    </w:r>
    <w:r>
      <w:rPr>
        <w:color w:val="808080" w:themeColor="background1" w:themeShade="80"/>
      </w:rPr>
      <w:fldChar w:fldCharType="end"/>
    </w:r>
  </w:p>
  <w:p w14:paraId="0D13E0AF" w14:textId="77777777" w:rsidR="00392485" w:rsidRDefault="0039248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3FA6B" w14:textId="77777777" w:rsidR="000E3E68" w:rsidRDefault="000E3E68" w:rsidP="001333BC">
      <w:pPr>
        <w:spacing w:after="0" w:line="240" w:lineRule="auto"/>
      </w:pPr>
      <w:r>
        <w:separator/>
      </w:r>
    </w:p>
  </w:footnote>
  <w:footnote w:type="continuationSeparator" w:id="0">
    <w:p w14:paraId="2C2E0CEB" w14:textId="77777777" w:rsidR="000E3E68" w:rsidRDefault="000E3E68" w:rsidP="001333BC">
      <w:pPr>
        <w:spacing w:after="0" w:line="240" w:lineRule="auto"/>
      </w:pPr>
      <w:r>
        <w:continuationSeparator/>
      </w:r>
    </w:p>
  </w:footnote>
  <w:footnote w:id="1">
    <w:p w14:paraId="3A6E4E1F" w14:textId="2C66BF5B" w:rsidR="002A11B8" w:rsidRPr="00860398" w:rsidRDefault="002A11B8" w:rsidP="00902F77">
      <w:pPr>
        <w:spacing w:after="0" w:line="240" w:lineRule="auto"/>
        <w:ind w:left="142" w:hanging="142"/>
        <w:jc w:val="both"/>
        <w:rPr>
          <w:sz w:val="20"/>
          <w:szCs w:val="20"/>
        </w:rPr>
      </w:pPr>
      <w:r>
        <w:rPr>
          <w:rStyle w:val="Odwoanieprzypisudolnego"/>
        </w:rPr>
        <w:footnoteRef/>
      </w:r>
      <w:r>
        <w:t xml:space="preserve"> </w:t>
      </w:r>
      <w:r w:rsidRPr="002A11B8">
        <w:rPr>
          <w:sz w:val="20"/>
          <w:szCs w:val="20"/>
        </w:rPr>
        <w:t>Formuła realizacji projektu jest sposobem w jaki prace projektu zostaną zrealizowane</w:t>
      </w:r>
      <w:r>
        <w:rPr>
          <w:sz w:val="20"/>
          <w:szCs w:val="20"/>
        </w:rPr>
        <w:t>, o</w:t>
      </w:r>
      <w:r w:rsidRPr="00860398">
        <w:rPr>
          <w:sz w:val="20"/>
          <w:szCs w:val="20"/>
        </w:rPr>
        <w:t>kreślenie rozwiązania, które zostanie zastosowane w projekcie w celu dostarczenia rozwiązania biznesowego, wybranego z Uzasadnienia Biznesowego, z uwzględnieniem środowiska operacyjnego, do którego to rozwiązanie musi być dostosowane.</w:t>
      </w:r>
      <w:r>
        <w:rPr>
          <w:sz w:val="20"/>
          <w:szCs w:val="20"/>
        </w:rPr>
        <w:t xml:space="preserve"> </w:t>
      </w:r>
    </w:p>
    <w:p w14:paraId="66C08B76" w14:textId="20FD4813" w:rsidR="002A11B8" w:rsidRDefault="002A11B8">
      <w:pPr>
        <w:pStyle w:val="Tekstprzypisudolneg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93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76"/>
      <w:gridCol w:w="1418"/>
      <w:gridCol w:w="139"/>
      <w:gridCol w:w="3649"/>
      <w:gridCol w:w="3611"/>
    </w:tblGrid>
    <w:tr w:rsidR="00913DDF" w:rsidRPr="001333BC" w14:paraId="5F8141D9" w14:textId="77777777" w:rsidTr="0025281E">
      <w:trPr>
        <w:trHeight w:hRule="exact" w:val="852"/>
      </w:trPr>
      <w:tc>
        <w:tcPr>
          <w:tcW w:w="2833" w:type="dxa"/>
          <w:gridSpan w:val="3"/>
          <w:vAlign w:val="center"/>
        </w:tcPr>
        <w:p w14:paraId="2B55D106" w14:textId="77777777" w:rsidR="00913DDF" w:rsidRPr="001333BC" w:rsidRDefault="00913DDF" w:rsidP="0025281E">
          <w:pPr>
            <w:pStyle w:val="DocumentTitleSmallII"/>
            <w:jc w:val="center"/>
            <w:rPr>
              <w:rStyle w:val="DocumentTitleSmallIIChar"/>
              <w:rFonts w:asciiTheme="minorHAnsi" w:hAnsiTheme="minorHAnsi"/>
              <w:lang w:val="pl-PL"/>
            </w:rPr>
          </w:pPr>
        </w:p>
      </w:tc>
      <w:tc>
        <w:tcPr>
          <w:tcW w:w="7260" w:type="dxa"/>
          <w:gridSpan w:val="2"/>
        </w:tcPr>
        <w:p w14:paraId="1640AF0B" w14:textId="77777777" w:rsidR="00913DDF" w:rsidRPr="00EF136C" w:rsidRDefault="00EF136C" w:rsidP="00EF136C">
          <w:pPr>
            <w:pStyle w:val="DocumentTitle"/>
            <w:ind w:left="144"/>
            <w:jc w:val="left"/>
            <w:rPr>
              <w:rFonts w:asciiTheme="minorHAnsi" w:hAnsiTheme="minorHAnsi"/>
              <w:b/>
              <w:color w:val="4F6228" w:themeColor="accent3" w:themeShade="80"/>
            </w:rPr>
          </w:pPr>
          <w:r w:rsidRPr="00EF136C">
            <w:rPr>
              <w:rFonts w:asciiTheme="minorHAnsi" w:hAnsiTheme="minorHAnsi"/>
              <w:b/>
              <w:color w:val="4F6228" w:themeColor="accent3" w:themeShade="80"/>
              <w:lang w:val="pl-PL"/>
            </w:rPr>
            <w:t>Założenia Projektu</w:t>
          </w:r>
        </w:p>
        <w:p w14:paraId="4A8806FF" w14:textId="77777777" w:rsidR="00913DDF" w:rsidRPr="001333BC" w:rsidRDefault="00913DDF" w:rsidP="00EF136C">
          <w:pPr>
            <w:pStyle w:val="DocumentTitle"/>
            <w:ind w:left="144"/>
            <w:jc w:val="left"/>
            <w:rPr>
              <w:rFonts w:asciiTheme="minorHAnsi" w:hAnsiTheme="minorHAnsi"/>
            </w:rPr>
          </w:pPr>
          <w:r w:rsidRPr="007F5BA8">
            <w:rPr>
              <w:rFonts w:asciiTheme="minorHAnsi" w:hAnsiTheme="minorHAnsi"/>
              <w:color w:val="4F6228" w:themeColor="accent3" w:themeShade="80"/>
            </w:rPr>
            <w:t>[Nazwa Projektu]</w:t>
          </w:r>
        </w:p>
      </w:tc>
    </w:tr>
    <w:tr w:rsidR="00913DDF" w:rsidRPr="001333BC" w14:paraId="777ADD41" w14:textId="77777777" w:rsidTr="0025281E">
      <w:trPr>
        <w:trHeight w:hRule="exact" w:val="292"/>
      </w:trPr>
      <w:tc>
        <w:tcPr>
          <w:tcW w:w="1276" w:type="dxa"/>
          <w:tcBorders>
            <w:top w:val="single" w:sz="4" w:space="0" w:color="999999"/>
            <w:bottom w:val="single" w:sz="4" w:space="0" w:color="999999"/>
          </w:tcBorders>
          <w:vAlign w:val="center"/>
        </w:tcPr>
        <w:p w14:paraId="7CC7FA2B" w14:textId="77777777" w:rsidR="00913DDF" w:rsidRPr="001333BC" w:rsidRDefault="00913DDF" w:rsidP="001333BC">
          <w:r>
            <w:t xml:space="preserve">Dokument: </w:t>
          </w:r>
        </w:p>
      </w:tc>
      <w:tc>
        <w:tcPr>
          <w:tcW w:w="8817" w:type="dxa"/>
          <w:gridSpan w:val="4"/>
          <w:tcBorders>
            <w:top w:val="single" w:sz="4" w:space="0" w:color="999999"/>
            <w:bottom w:val="single" w:sz="4" w:space="0" w:color="999999"/>
          </w:tcBorders>
        </w:tcPr>
        <w:p w14:paraId="1ED549BF" w14:textId="5EF742F8" w:rsidR="00913DDF" w:rsidRPr="001333BC" w:rsidRDefault="00D96C91" w:rsidP="0025281E">
          <w:pPr>
            <w:ind w:left="144"/>
          </w:pPr>
          <w:r>
            <w:t>Nazwa dokumentu</w:t>
          </w:r>
        </w:p>
      </w:tc>
    </w:tr>
    <w:tr w:rsidR="00392485" w:rsidRPr="001333BC" w14:paraId="58DB6942" w14:textId="77777777" w:rsidTr="0025281E">
      <w:trPr>
        <w:trHeight w:hRule="exact" w:val="280"/>
      </w:trPr>
      <w:tc>
        <w:tcPr>
          <w:tcW w:w="1276" w:type="dxa"/>
          <w:tcBorders>
            <w:top w:val="single" w:sz="4" w:space="0" w:color="999999"/>
            <w:bottom w:val="single" w:sz="4" w:space="0" w:color="999999"/>
          </w:tcBorders>
          <w:vAlign w:val="center"/>
        </w:tcPr>
        <w:p w14:paraId="3F8701A5" w14:textId="77777777" w:rsidR="00392485" w:rsidRDefault="00392485" w:rsidP="001333BC">
          <w:r>
            <w:t>Autor:</w:t>
          </w:r>
        </w:p>
      </w:tc>
      <w:sdt>
        <w:sdtPr>
          <w:alias w:val="Autor"/>
          <w:tag w:val=""/>
          <w:id w:val="1960069703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8817" w:type="dxa"/>
              <w:gridSpan w:val="4"/>
              <w:tcBorders>
                <w:top w:val="single" w:sz="4" w:space="0" w:color="999999"/>
                <w:bottom w:val="single" w:sz="4" w:space="0" w:color="999999"/>
              </w:tcBorders>
            </w:tcPr>
            <w:p w14:paraId="3956FAAC" w14:textId="77777777" w:rsidR="00392485" w:rsidRDefault="00EF4C4D" w:rsidP="00EF4C4D">
              <w:pPr>
                <w:ind w:left="144"/>
              </w:pPr>
              <w:r>
                <w:t>Imię i Nazwisko</w:t>
              </w:r>
            </w:p>
          </w:tc>
        </w:sdtContent>
      </w:sdt>
    </w:tr>
    <w:tr w:rsidR="00392485" w:rsidRPr="001333BC" w14:paraId="578E202A" w14:textId="77777777" w:rsidTr="0025281E">
      <w:trPr>
        <w:trHeight w:hRule="exact" w:val="285"/>
      </w:trPr>
      <w:tc>
        <w:tcPr>
          <w:tcW w:w="1276" w:type="dxa"/>
          <w:tcBorders>
            <w:top w:val="single" w:sz="4" w:space="0" w:color="999999"/>
            <w:bottom w:val="single" w:sz="4" w:space="0" w:color="999999"/>
          </w:tcBorders>
          <w:vAlign w:val="center"/>
        </w:tcPr>
        <w:p w14:paraId="7461DB78" w14:textId="77777777" w:rsidR="00392485" w:rsidRPr="001333BC" w:rsidRDefault="00392485" w:rsidP="00392485">
          <w:pPr>
            <w:spacing w:line="240" w:lineRule="auto"/>
          </w:pPr>
          <w:r>
            <w:t>Wersja</w:t>
          </w:r>
          <w:r w:rsidRPr="001333BC">
            <w:t xml:space="preserve">: </w:t>
          </w:r>
        </w:p>
      </w:tc>
      <w:tc>
        <w:tcPr>
          <w:tcW w:w="1418" w:type="dxa"/>
          <w:tcBorders>
            <w:top w:val="single" w:sz="4" w:space="0" w:color="999999"/>
            <w:bottom w:val="single" w:sz="4" w:space="0" w:color="999999"/>
          </w:tcBorders>
          <w:vAlign w:val="center"/>
        </w:tcPr>
        <w:p w14:paraId="692D8A45" w14:textId="77777777" w:rsidR="00392485" w:rsidRPr="001333BC" w:rsidRDefault="00392485" w:rsidP="00392485">
          <w:pPr>
            <w:ind w:left="144"/>
          </w:pPr>
          <w:r w:rsidRPr="001333BC">
            <w:t>[1.0</w:t>
          </w:r>
          <w:r>
            <w:t>]</w:t>
          </w:r>
          <w:r w:rsidRPr="001333BC">
            <w:t xml:space="preserve"> </w:t>
          </w:r>
        </w:p>
      </w:tc>
      <w:tc>
        <w:tcPr>
          <w:tcW w:w="3788" w:type="dxa"/>
          <w:gridSpan w:val="2"/>
          <w:tcBorders>
            <w:top w:val="single" w:sz="4" w:space="0" w:color="999999"/>
            <w:bottom w:val="single" w:sz="4" w:space="0" w:color="999999"/>
          </w:tcBorders>
        </w:tcPr>
        <w:p w14:paraId="131E66B1" w14:textId="77777777" w:rsidR="00392485" w:rsidRPr="001333BC" w:rsidRDefault="00392485" w:rsidP="0025281E">
          <w:pPr>
            <w:ind w:left="142"/>
          </w:pPr>
          <w:r>
            <w:t>[Rok</w:t>
          </w:r>
          <w:r w:rsidRPr="001333BC">
            <w:t>/</w:t>
          </w:r>
          <w:r>
            <w:t>Miesiąc</w:t>
          </w:r>
          <w:r w:rsidRPr="001333BC">
            <w:t>]</w:t>
          </w:r>
        </w:p>
      </w:tc>
      <w:tc>
        <w:tcPr>
          <w:tcW w:w="3611" w:type="dxa"/>
          <w:tcBorders>
            <w:top w:val="single" w:sz="4" w:space="0" w:color="999999"/>
            <w:bottom w:val="single" w:sz="4" w:space="0" w:color="999999"/>
          </w:tcBorders>
          <w:vAlign w:val="center"/>
        </w:tcPr>
        <w:p w14:paraId="10563DD0" w14:textId="77777777" w:rsidR="00392485" w:rsidRPr="001333BC" w:rsidRDefault="00392485" w:rsidP="0025281E">
          <w:pPr>
            <w:jc w:val="right"/>
          </w:pPr>
          <w:r>
            <w:t>Strona</w:t>
          </w:r>
          <w:r w:rsidRPr="001333BC">
            <w:t xml:space="preserve"> </w:t>
          </w:r>
          <w:r w:rsidRPr="001333BC">
            <w:fldChar w:fldCharType="begin"/>
          </w:r>
          <w:r w:rsidRPr="001333BC">
            <w:instrText xml:space="preserve"> PAGE </w:instrText>
          </w:r>
          <w:r w:rsidRPr="001333BC">
            <w:fldChar w:fldCharType="separate"/>
          </w:r>
          <w:r w:rsidR="00A86044">
            <w:rPr>
              <w:noProof/>
            </w:rPr>
            <w:t>2</w:t>
          </w:r>
          <w:r w:rsidRPr="001333BC">
            <w:fldChar w:fldCharType="end"/>
          </w:r>
          <w:r w:rsidRPr="001333BC">
            <w:t xml:space="preserve"> </w:t>
          </w:r>
          <w:r>
            <w:t>z</w:t>
          </w:r>
          <w:r w:rsidRPr="001333BC">
            <w:t xml:space="preserve"> </w:t>
          </w:r>
          <w:fldSimple w:instr=" NUMPAGES ">
            <w:r w:rsidR="00A86044">
              <w:rPr>
                <w:noProof/>
              </w:rPr>
              <w:t>2</w:t>
            </w:r>
          </w:fldSimple>
        </w:p>
      </w:tc>
    </w:tr>
  </w:tbl>
  <w:p w14:paraId="0274CFAA" w14:textId="77777777" w:rsidR="001333BC" w:rsidRPr="001333BC" w:rsidRDefault="001333B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09C2"/>
    <w:multiLevelType w:val="hybridMultilevel"/>
    <w:tmpl w:val="1B18D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15DC3"/>
    <w:multiLevelType w:val="hybridMultilevel"/>
    <w:tmpl w:val="74067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52F"/>
    <w:rsid w:val="00004D90"/>
    <w:rsid w:val="00006AF9"/>
    <w:rsid w:val="00010C2C"/>
    <w:rsid w:val="00026E84"/>
    <w:rsid w:val="0003019D"/>
    <w:rsid w:val="00034417"/>
    <w:rsid w:val="000368E3"/>
    <w:rsid w:val="00051280"/>
    <w:rsid w:val="00055721"/>
    <w:rsid w:val="00060A99"/>
    <w:rsid w:val="00065EC0"/>
    <w:rsid w:val="00084B63"/>
    <w:rsid w:val="00090DE4"/>
    <w:rsid w:val="0009750B"/>
    <w:rsid w:val="000A12F2"/>
    <w:rsid w:val="000A1349"/>
    <w:rsid w:val="000A63EA"/>
    <w:rsid w:val="000A6814"/>
    <w:rsid w:val="000B093D"/>
    <w:rsid w:val="000B542B"/>
    <w:rsid w:val="000B758E"/>
    <w:rsid w:val="000B7E4B"/>
    <w:rsid w:val="000C283A"/>
    <w:rsid w:val="000C2A33"/>
    <w:rsid w:val="000D19C2"/>
    <w:rsid w:val="000D1B61"/>
    <w:rsid w:val="000D1CBD"/>
    <w:rsid w:val="000E153B"/>
    <w:rsid w:val="000E3E68"/>
    <w:rsid w:val="000E4665"/>
    <w:rsid w:val="000E531A"/>
    <w:rsid w:val="000E58E6"/>
    <w:rsid w:val="000F0F55"/>
    <w:rsid w:val="000F3E61"/>
    <w:rsid w:val="00103766"/>
    <w:rsid w:val="0010438E"/>
    <w:rsid w:val="0010515E"/>
    <w:rsid w:val="001116E6"/>
    <w:rsid w:val="00125733"/>
    <w:rsid w:val="00130A12"/>
    <w:rsid w:val="00131204"/>
    <w:rsid w:val="00131250"/>
    <w:rsid w:val="001333BC"/>
    <w:rsid w:val="001438D5"/>
    <w:rsid w:val="00143AAC"/>
    <w:rsid w:val="00145A49"/>
    <w:rsid w:val="001509A2"/>
    <w:rsid w:val="00151986"/>
    <w:rsid w:val="001567E6"/>
    <w:rsid w:val="00161DA6"/>
    <w:rsid w:val="001734C4"/>
    <w:rsid w:val="00180037"/>
    <w:rsid w:val="0018119C"/>
    <w:rsid w:val="00182385"/>
    <w:rsid w:val="0018465B"/>
    <w:rsid w:val="00187ADE"/>
    <w:rsid w:val="00191BB5"/>
    <w:rsid w:val="00192F04"/>
    <w:rsid w:val="001942A8"/>
    <w:rsid w:val="0019585A"/>
    <w:rsid w:val="001B3820"/>
    <w:rsid w:val="001B41D4"/>
    <w:rsid w:val="001B4DEE"/>
    <w:rsid w:val="001B7356"/>
    <w:rsid w:val="001C6C6F"/>
    <w:rsid w:val="001D5914"/>
    <w:rsid w:val="001E08F6"/>
    <w:rsid w:val="001F41B9"/>
    <w:rsid w:val="00201DF2"/>
    <w:rsid w:val="00202BC4"/>
    <w:rsid w:val="00213C4F"/>
    <w:rsid w:val="00215F55"/>
    <w:rsid w:val="00216767"/>
    <w:rsid w:val="00217C50"/>
    <w:rsid w:val="0023047F"/>
    <w:rsid w:val="0023261C"/>
    <w:rsid w:val="00242D48"/>
    <w:rsid w:val="0025281E"/>
    <w:rsid w:val="002665DE"/>
    <w:rsid w:val="002765E9"/>
    <w:rsid w:val="00280442"/>
    <w:rsid w:val="002833E6"/>
    <w:rsid w:val="00293DED"/>
    <w:rsid w:val="002A11B8"/>
    <w:rsid w:val="002B1FEB"/>
    <w:rsid w:val="002B4FC8"/>
    <w:rsid w:val="002C1E05"/>
    <w:rsid w:val="002C352F"/>
    <w:rsid w:val="002D0C72"/>
    <w:rsid w:val="002D1869"/>
    <w:rsid w:val="002D4B73"/>
    <w:rsid w:val="002D4C23"/>
    <w:rsid w:val="00300545"/>
    <w:rsid w:val="00302B0E"/>
    <w:rsid w:val="00302D77"/>
    <w:rsid w:val="003054B6"/>
    <w:rsid w:val="0030785F"/>
    <w:rsid w:val="00307DB7"/>
    <w:rsid w:val="00310A0B"/>
    <w:rsid w:val="00312D41"/>
    <w:rsid w:val="003135B5"/>
    <w:rsid w:val="0032081B"/>
    <w:rsid w:val="003232D5"/>
    <w:rsid w:val="00323E0E"/>
    <w:rsid w:val="003268F8"/>
    <w:rsid w:val="00332921"/>
    <w:rsid w:val="0034231C"/>
    <w:rsid w:val="003458EB"/>
    <w:rsid w:val="003469B3"/>
    <w:rsid w:val="00347F51"/>
    <w:rsid w:val="00351356"/>
    <w:rsid w:val="003577D2"/>
    <w:rsid w:val="00361638"/>
    <w:rsid w:val="00362BD5"/>
    <w:rsid w:val="003668D0"/>
    <w:rsid w:val="00367866"/>
    <w:rsid w:val="00371D55"/>
    <w:rsid w:val="003750D8"/>
    <w:rsid w:val="003779A8"/>
    <w:rsid w:val="003910EE"/>
    <w:rsid w:val="00392485"/>
    <w:rsid w:val="00394E42"/>
    <w:rsid w:val="003A0F49"/>
    <w:rsid w:val="003A2F9C"/>
    <w:rsid w:val="003A5843"/>
    <w:rsid w:val="003C2928"/>
    <w:rsid w:val="003C5C13"/>
    <w:rsid w:val="003D0665"/>
    <w:rsid w:val="003D6646"/>
    <w:rsid w:val="003E0123"/>
    <w:rsid w:val="003E5F86"/>
    <w:rsid w:val="003F335F"/>
    <w:rsid w:val="003F3648"/>
    <w:rsid w:val="003F4042"/>
    <w:rsid w:val="00401D5C"/>
    <w:rsid w:val="0040447E"/>
    <w:rsid w:val="00407CF4"/>
    <w:rsid w:val="00415FDB"/>
    <w:rsid w:val="00416BA3"/>
    <w:rsid w:val="00422316"/>
    <w:rsid w:val="00422FD4"/>
    <w:rsid w:val="00427958"/>
    <w:rsid w:val="00432248"/>
    <w:rsid w:val="00433C95"/>
    <w:rsid w:val="00437DA0"/>
    <w:rsid w:val="00444CF3"/>
    <w:rsid w:val="004468B8"/>
    <w:rsid w:val="00447C00"/>
    <w:rsid w:val="00450FE1"/>
    <w:rsid w:val="004515F1"/>
    <w:rsid w:val="00462115"/>
    <w:rsid w:val="004646AE"/>
    <w:rsid w:val="00471371"/>
    <w:rsid w:val="00473D58"/>
    <w:rsid w:val="00475344"/>
    <w:rsid w:val="00483279"/>
    <w:rsid w:val="004909C6"/>
    <w:rsid w:val="00492095"/>
    <w:rsid w:val="004B5CA1"/>
    <w:rsid w:val="004B6436"/>
    <w:rsid w:val="004B7CBC"/>
    <w:rsid w:val="004C425F"/>
    <w:rsid w:val="004C5B09"/>
    <w:rsid w:val="004E621A"/>
    <w:rsid w:val="004E7883"/>
    <w:rsid w:val="004F7499"/>
    <w:rsid w:val="00505087"/>
    <w:rsid w:val="005060A3"/>
    <w:rsid w:val="00506AE3"/>
    <w:rsid w:val="005071F6"/>
    <w:rsid w:val="00531C63"/>
    <w:rsid w:val="0053508D"/>
    <w:rsid w:val="00537906"/>
    <w:rsid w:val="005410AF"/>
    <w:rsid w:val="00542A36"/>
    <w:rsid w:val="005438BD"/>
    <w:rsid w:val="00543D10"/>
    <w:rsid w:val="005543C4"/>
    <w:rsid w:val="00554C05"/>
    <w:rsid w:val="005611FD"/>
    <w:rsid w:val="00570F5B"/>
    <w:rsid w:val="0057217C"/>
    <w:rsid w:val="005727C5"/>
    <w:rsid w:val="00573143"/>
    <w:rsid w:val="0058047C"/>
    <w:rsid w:val="00580F43"/>
    <w:rsid w:val="00581176"/>
    <w:rsid w:val="00597570"/>
    <w:rsid w:val="005A143F"/>
    <w:rsid w:val="005A48B1"/>
    <w:rsid w:val="005A750E"/>
    <w:rsid w:val="005B3CB6"/>
    <w:rsid w:val="005C1742"/>
    <w:rsid w:val="005C3CAE"/>
    <w:rsid w:val="005C40A7"/>
    <w:rsid w:val="005D1542"/>
    <w:rsid w:val="005D1BCB"/>
    <w:rsid w:val="005E7B07"/>
    <w:rsid w:val="005F15A4"/>
    <w:rsid w:val="005F6D63"/>
    <w:rsid w:val="0060453C"/>
    <w:rsid w:val="00615457"/>
    <w:rsid w:val="00632509"/>
    <w:rsid w:val="006354C9"/>
    <w:rsid w:val="006371BE"/>
    <w:rsid w:val="00645C17"/>
    <w:rsid w:val="006466F7"/>
    <w:rsid w:val="00646CAC"/>
    <w:rsid w:val="00652D66"/>
    <w:rsid w:val="00660F1B"/>
    <w:rsid w:val="006664CA"/>
    <w:rsid w:val="00666FA8"/>
    <w:rsid w:val="006679A6"/>
    <w:rsid w:val="00667FB1"/>
    <w:rsid w:val="00672C81"/>
    <w:rsid w:val="0068000B"/>
    <w:rsid w:val="00683518"/>
    <w:rsid w:val="00693F3E"/>
    <w:rsid w:val="00695896"/>
    <w:rsid w:val="00697767"/>
    <w:rsid w:val="00697F80"/>
    <w:rsid w:val="006A778E"/>
    <w:rsid w:val="006B03DA"/>
    <w:rsid w:val="006C7D4F"/>
    <w:rsid w:val="006D1311"/>
    <w:rsid w:val="006D14FC"/>
    <w:rsid w:val="006D1A43"/>
    <w:rsid w:val="006D27D3"/>
    <w:rsid w:val="006D7D7B"/>
    <w:rsid w:val="00701691"/>
    <w:rsid w:val="007142DB"/>
    <w:rsid w:val="007157AE"/>
    <w:rsid w:val="00720B7C"/>
    <w:rsid w:val="00723C08"/>
    <w:rsid w:val="00726A0A"/>
    <w:rsid w:val="007323F4"/>
    <w:rsid w:val="00741601"/>
    <w:rsid w:val="007459EC"/>
    <w:rsid w:val="00750F97"/>
    <w:rsid w:val="007539BF"/>
    <w:rsid w:val="00757492"/>
    <w:rsid w:val="00761028"/>
    <w:rsid w:val="007747E1"/>
    <w:rsid w:val="007809C1"/>
    <w:rsid w:val="00780BCF"/>
    <w:rsid w:val="00783841"/>
    <w:rsid w:val="00784D8A"/>
    <w:rsid w:val="0078667D"/>
    <w:rsid w:val="007869D5"/>
    <w:rsid w:val="007A5E10"/>
    <w:rsid w:val="007A7AC2"/>
    <w:rsid w:val="007B2493"/>
    <w:rsid w:val="007B3191"/>
    <w:rsid w:val="007B6BB3"/>
    <w:rsid w:val="007B7902"/>
    <w:rsid w:val="007B7AC9"/>
    <w:rsid w:val="007D6B22"/>
    <w:rsid w:val="007D6EAF"/>
    <w:rsid w:val="007E1EF7"/>
    <w:rsid w:val="007F5BA8"/>
    <w:rsid w:val="00803A51"/>
    <w:rsid w:val="00805ED6"/>
    <w:rsid w:val="008113A8"/>
    <w:rsid w:val="00820FBC"/>
    <w:rsid w:val="00822828"/>
    <w:rsid w:val="00826D21"/>
    <w:rsid w:val="00830E1A"/>
    <w:rsid w:val="00837DB5"/>
    <w:rsid w:val="008521C9"/>
    <w:rsid w:val="00855869"/>
    <w:rsid w:val="00857051"/>
    <w:rsid w:val="008575F8"/>
    <w:rsid w:val="008675A2"/>
    <w:rsid w:val="0087252F"/>
    <w:rsid w:val="00872938"/>
    <w:rsid w:val="00886B12"/>
    <w:rsid w:val="00892958"/>
    <w:rsid w:val="00892ACA"/>
    <w:rsid w:val="008935A2"/>
    <w:rsid w:val="00894F01"/>
    <w:rsid w:val="008A1255"/>
    <w:rsid w:val="008A12FB"/>
    <w:rsid w:val="008B0D3E"/>
    <w:rsid w:val="008B43CC"/>
    <w:rsid w:val="008B468D"/>
    <w:rsid w:val="008C0E47"/>
    <w:rsid w:val="008C1E71"/>
    <w:rsid w:val="008C397F"/>
    <w:rsid w:val="008D095D"/>
    <w:rsid w:val="008F2BF0"/>
    <w:rsid w:val="008F40E1"/>
    <w:rsid w:val="008F6E0D"/>
    <w:rsid w:val="00900DD9"/>
    <w:rsid w:val="009012C5"/>
    <w:rsid w:val="00902F77"/>
    <w:rsid w:val="00906EC2"/>
    <w:rsid w:val="00912A58"/>
    <w:rsid w:val="00913B0E"/>
    <w:rsid w:val="00913DDF"/>
    <w:rsid w:val="00922307"/>
    <w:rsid w:val="00924CEB"/>
    <w:rsid w:val="00930DA5"/>
    <w:rsid w:val="009329E5"/>
    <w:rsid w:val="009334C0"/>
    <w:rsid w:val="009524C4"/>
    <w:rsid w:val="009525AB"/>
    <w:rsid w:val="009606EE"/>
    <w:rsid w:val="00962C53"/>
    <w:rsid w:val="00970166"/>
    <w:rsid w:val="00972683"/>
    <w:rsid w:val="00976DDA"/>
    <w:rsid w:val="009770C3"/>
    <w:rsid w:val="009904BB"/>
    <w:rsid w:val="009A34D3"/>
    <w:rsid w:val="009A52ED"/>
    <w:rsid w:val="009A6A22"/>
    <w:rsid w:val="009A75CD"/>
    <w:rsid w:val="009D669A"/>
    <w:rsid w:val="009E2354"/>
    <w:rsid w:val="009F13E5"/>
    <w:rsid w:val="00A03183"/>
    <w:rsid w:val="00A1190B"/>
    <w:rsid w:val="00A138B8"/>
    <w:rsid w:val="00A144D8"/>
    <w:rsid w:val="00A252F5"/>
    <w:rsid w:val="00A25610"/>
    <w:rsid w:val="00A30951"/>
    <w:rsid w:val="00A35448"/>
    <w:rsid w:val="00A36162"/>
    <w:rsid w:val="00A37A47"/>
    <w:rsid w:val="00A402A0"/>
    <w:rsid w:val="00A4061A"/>
    <w:rsid w:val="00A42AB5"/>
    <w:rsid w:val="00A5498A"/>
    <w:rsid w:val="00A62424"/>
    <w:rsid w:val="00A66DCC"/>
    <w:rsid w:val="00A70BDF"/>
    <w:rsid w:val="00A719E3"/>
    <w:rsid w:val="00A72B49"/>
    <w:rsid w:val="00A74779"/>
    <w:rsid w:val="00A75CD9"/>
    <w:rsid w:val="00A84CB7"/>
    <w:rsid w:val="00A86044"/>
    <w:rsid w:val="00A86587"/>
    <w:rsid w:val="00A874EE"/>
    <w:rsid w:val="00A91824"/>
    <w:rsid w:val="00A94220"/>
    <w:rsid w:val="00A96F95"/>
    <w:rsid w:val="00A97716"/>
    <w:rsid w:val="00AA210C"/>
    <w:rsid w:val="00AA7965"/>
    <w:rsid w:val="00AB09FA"/>
    <w:rsid w:val="00AC1417"/>
    <w:rsid w:val="00AC3CC1"/>
    <w:rsid w:val="00AC4C89"/>
    <w:rsid w:val="00AC558E"/>
    <w:rsid w:val="00AC6EE9"/>
    <w:rsid w:val="00AD2342"/>
    <w:rsid w:val="00AD3D59"/>
    <w:rsid w:val="00AD4E61"/>
    <w:rsid w:val="00AF2A60"/>
    <w:rsid w:val="00AF3409"/>
    <w:rsid w:val="00AF5E42"/>
    <w:rsid w:val="00B04B4A"/>
    <w:rsid w:val="00B05CAE"/>
    <w:rsid w:val="00B06487"/>
    <w:rsid w:val="00B11D23"/>
    <w:rsid w:val="00B122AF"/>
    <w:rsid w:val="00B226C7"/>
    <w:rsid w:val="00B23293"/>
    <w:rsid w:val="00B27E0B"/>
    <w:rsid w:val="00B4141D"/>
    <w:rsid w:val="00B435AE"/>
    <w:rsid w:val="00B50BC4"/>
    <w:rsid w:val="00B66E77"/>
    <w:rsid w:val="00B7119C"/>
    <w:rsid w:val="00B7440D"/>
    <w:rsid w:val="00B7536A"/>
    <w:rsid w:val="00B77379"/>
    <w:rsid w:val="00B84C39"/>
    <w:rsid w:val="00B84F25"/>
    <w:rsid w:val="00B86BD2"/>
    <w:rsid w:val="00B963D2"/>
    <w:rsid w:val="00BA6A6C"/>
    <w:rsid w:val="00BB0E91"/>
    <w:rsid w:val="00BB3D55"/>
    <w:rsid w:val="00BB75EA"/>
    <w:rsid w:val="00BC395A"/>
    <w:rsid w:val="00BD74E2"/>
    <w:rsid w:val="00BE0207"/>
    <w:rsid w:val="00BE0D3D"/>
    <w:rsid w:val="00BE6BCD"/>
    <w:rsid w:val="00BF1C20"/>
    <w:rsid w:val="00BF3A6D"/>
    <w:rsid w:val="00C03589"/>
    <w:rsid w:val="00C1097F"/>
    <w:rsid w:val="00C41191"/>
    <w:rsid w:val="00C417C8"/>
    <w:rsid w:val="00C43393"/>
    <w:rsid w:val="00C709C0"/>
    <w:rsid w:val="00C7395D"/>
    <w:rsid w:val="00C77139"/>
    <w:rsid w:val="00C82BC0"/>
    <w:rsid w:val="00C82BEE"/>
    <w:rsid w:val="00C837ED"/>
    <w:rsid w:val="00C955BA"/>
    <w:rsid w:val="00C95FAA"/>
    <w:rsid w:val="00CA07A5"/>
    <w:rsid w:val="00CA49FE"/>
    <w:rsid w:val="00CB2CDB"/>
    <w:rsid w:val="00CC2A20"/>
    <w:rsid w:val="00CC2F9B"/>
    <w:rsid w:val="00CC53B7"/>
    <w:rsid w:val="00CC5EE5"/>
    <w:rsid w:val="00CC7215"/>
    <w:rsid w:val="00CD6C43"/>
    <w:rsid w:val="00CD79E0"/>
    <w:rsid w:val="00CE59F2"/>
    <w:rsid w:val="00CF643A"/>
    <w:rsid w:val="00CF7BCD"/>
    <w:rsid w:val="00D03E24"/>
    <w:rsid w:val="00D056E3"/>
    <w:rsid w:val="00D173A3"/>
    <w:rsid w:val="00D209A3"/>
    <w:rsid w:val="00D262EC"/>
    <w:rsid w:val="00D32F0A"/>
    <w:rsid w:val="00D37064"/>
    <w:rsid w:val="00D40D2C"/>
    <w:rsid w:val="00D44102"/>
    <w:rsid w:val="00D47A86"/>
    <w:rsid w:val="00D626ED"/>
    <w:rsid w:val="00D64380"/>
    <w:rsid w:val="00D77633"/>
    <w:rsid w:val="00D84959"/>
    <w:rsid w:val="00D8645C"/>
    <w:rsid w:val="00D96C91"/>
    <w:rsid w:val="00DB3E4C"/>
    <w:rsid w:val="00DB7027"/>
    <w:rsid w:val="00DC0330"/>
    <w:rsid w:val="00DC3DDA"/>
    <w:rsid w:val="00DD6DEA"/>
    <w:rsid w:val="00DE3410"/>
    <w:rsid w:val="00DE57E0"/>
    <w:rsid w:val="00DE6E7D"/>
    <w:rsid w:val="00DF057F"/>
    <w:rsid w:val="00E00611"/>
    <w:rsid w:val="00E03509"/>
    <w:rsid w:val="00E16BDA"/>
    <w:rsid w:val="00E21D24"/>
    <w:rsid w:val="00E23646"/>
    <w:rsid w:val="00E2560A"/>
    <w:rsid w:val="00E322A3"/>
    <w:rsid w:val="00E331BF"/>
    <w:rsid w:val="00E53097"/>
    <w:rsid w:val="00E57018"/>
    <w:rsid w:val="00E570F6"/>
    <w:rsid w:val="00E60303"/>
    <w:rsid w:val="00E903DC"/>
    <w:rsid w:val="00E9596E"/>
    <w:rsid w:val="00E968C2"/>
    <w:rsid w:val="00EA001B"/>
    <w:rsid w:val="00EC4E3B"/>
    <w:rsid w:val="00EC4E53"/>
    <w:rsid w:val="00EC68B2"/>
    <w:rsid w:val="00EF136C"/>
    <w:rsid w:val="00EF4C4D"/>
    <w:rsid w:val="00EF53A5"/>
    <w:rsid w:val="00EF5BD4"/>
    <w:rsid w:val="00EF7E22"/>
    <w:rsid w:val="00F11DC7"/>
    <w:rsid w:val="00F124A0"/>
    <w:rsid w:val="00F15BAA"/>
    <w:rsid w:val="00F30E66"/>
    <w:rsid w:val="00F370F6"/>
    <w:rsid w:val="00F402CF"/>
    <w:rsid w:val="00F407B9"/>
    <w:rsid w:val="00F51CF4"/>
    <w:rsid w:val="00F65F15"/>
    <w:rsid w:val="00F66CDB"/>
    <w:rsid w:val="00F7359C"/>
    <w:rsid w:val="00F73E1F"/>
    <w:rsid w:val="00F974E4"/>
    <w:rsid w:val="00FA732D"/>
    <w:rsid w:val="00FC2F38"/>
    <w:rsid w:val="00FC35AC"/>
    <w:rsid w:val="00FC3DD8"/>
    <w:rsid w:val="00FC6F4A"/>
    <w:rsid w:val="00FC77C5"/>
    <w:rsid w:val="00FD07FC"/>
    <w:rsid w:val="00FD50FE"/>
    <w:rsid w:val="00FE7F49"/>
    <w:rsid w:val="00FF1E54"/>
    <w:rsid w:val="00FF376D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B93E5"/>
  <w15:docId w15:val="{E6397B13-E1E7-4C8B-B74A-5958B7FF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F136C"/>
  </w:style>
  <w:style w:type="paragraph" w:styleId="Nagwek1">
    <w:name w:val="heading 1"/>
    <w:basedOn w:val="Normalny"/>
    <w:next w:val="Normalny"/>
    <w:link w:val="Nagwek1Znak"/>
    <w:uiPriority w:val="9"/>
    <w:qFormat/>
    <w:rsid w:val="00EF1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13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F13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13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F13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F13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F13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F136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F136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133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1333BC"/>
  </w:style>
  <w:style w:type="paragraph" w:styleId="Stopka">
    <w:name w:val="footer"/>
    <w:basedOn w:val="Normalny"/>
    <w:link w:val="StopkaZnak"/>
    <w:uiPriority w:val="99"/>
    <w:unhideWhenUsed/>
    <w:rsid w:val="00133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33BC"/>
  </w:style>
  <w:style w:type="paragraph" w:styleId="Tekstdymka">
    <w:name w:val="Balloon Text"/>
    <w:basedOn w:val="Normalny"/>
    <w:link w:val="TekstdymkaZnak"/>
    <w:uiPriority w:val="99"/>
    <w:semiHidden/>
    <w:unhideWhenUsed/>
    <w:rsid w:val="0013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333BC"/>
    <w:rPr>
      <w:rFonts w:ascii="Tahoma" w:hAnsi="Tahoma" w:cs="Tahoma"/>
      <w:sz w:val="16"/>
      <w:szCs w:val="16"/>
    </w:rPr>
  </w:style>
  <w:style w:type="paragraph" w:customStyle="1" w:styleId="DocumentTitleSmallGreen">
    <w:name w:val="Document Title Small Green"/>
    <w:basedOn w:val="Normalny"/>
    <w:next w:val="Normalny"/>
    <w:link w:val="DocumentTitleSmallGreenChar"/>
    <w:rsid w:val="001333BC"/>
    <w:pPr>
      <w:spacing w:after="0" w:line="240" w:lineRule="auto"/>
    </w:pPr>
    <w:rPr>
      <w:rFonts w:ascii="Palatino Linotype" w:eastAsia="Times New Roman" w:hAnsi="Palatino Linotype" w:cs="Times New Roman"/>
      <w:bCs/>
      <w:caps/>
      <w:color w:val="538E3F"/>
      <w:sz w:val="16"/>
      <w:szCs w:val="48"/>
      <w:lang w:val="en-US"/>
    </w:rPr>
  </w:style>
  <w:style w:type="character" w:customStyle="1" w:styleId="DocumentTitleSmallGreenChar">
    <w:name w:val="Document Title Small Green Char"/>
    <w:link w:val="DocumentTitleSmallGreen"/>
    <w:rsid w:val="001333BC"/>
    <w:rPr>
      <w:rFonts w:ascii="Palatino Linotype" w:eastAsia="Times New Roman" w:hAnsi="Palatino Linotype" w:cs="Times New Roman"/>
      <w:bCs/>
      <w:caps/>
      <w:color w:val="538E3F"/>
      <w:sz w:val="16"/>
      <w:szCs w:val="48"/>
      <w:lang w:val="en-US"/>
    </w:rPr>
  </w:style>
  <w:style w:type="paragraph" w:customStyle="1" w:styleId="DocumentTitle">
    <w:name w:val="Document Title"/>
    <w:basedOn w:val="Nagwek"/>
    <w:rsid w:val="001333BC"/>
    <w:pPr>
      <w:tabs>
        <w:tab w:val="clear" w:pos="4536"/>
        <w:tab w:val="clear" w:pos="9072"/>
      </w:tabs>
      <w:jc w:val="both"/>
    </w:pPr>
    <w:rPr>
      <w:rFonts w:ascii="Palatino Linotype" w:eastAsia="Times New Roman" w:hAnsi="Palatino Linotype" w:cs="Times New Roman"/>
      <w:caps/>
      <w:color w:val="0067B1"/>
      <w:sz w:val="28"/>
      <w:lang w:val="en-US"/>
    </w:rPr>
  </w:style>
  <w:style w:type="paragraph" w:customStyle="1" w:styleId="Header1">
    <w:name w:val="Header1"/>
    <w:basedOn w:val="Nagwek"/>
    <w:semiHidden/>
    <w:rsid w:val="001333BC"/>
    <w:pPr>
      <w:tabs>
        <w:tab w:val="clear" w:pos="4536"/>
        <w:tab w:val="clear" w:pos="9072"/>
      </w:tabs>
      <w:spacing w:after="60" w:line="288" w:lineRule="auto"/>
      <w:jc w:val="center"/>
    </w:pPr>
    <w:rPr>
      <w:rFonts w:ascii="Arial" w:eastAsia="Times New Roman" w:hAnsi="Arial" w:cs="Times New Roman"/>
      <w:color w:val="000000"/>
      <w:sz w:val="14"/>
      <w:szCs w:val="20"/>
      <w:lang w:val="en-US"/>
    </w:rPr>
  </w:style>
  <w:style w:type="paragraph" w:customStyle="1" w:styleId="DocumentTitleSmallII">
    <w:name w:val="Document Title Small II"/>
    <w:basedOn w:val="Normalny"/>
    <w:next w:val="Normalny"/>
    <w:link w:val="DocumentTitleSmallIIChar"/>
    <w:rsid w:val="001333BC"/>
    <w:pPr>
      <w:spacing w:after="0" w:line="240" w:lineRule="auto"/>
    </w:pPr>
    <w:rPr>
      <w:rFonts w:ascii="Palatino Linotype" w:eastAsia="Times New Roman" w:hAnsi="Palatino Linotype" w:cs="Times New Roman"/>
      <w:bCs/>
      <w:caps/>
      <w:color w:val="0067B1"/>
      <w:sz w:val="16"/>
      <w:szCs w:val="48"/>
      <w:lang w:val="en-US"/>
    </w:rPr>
  </w:style>
  <w:style w:type="character" w:customStyle="1" w:styleId="DocumentTitleSmallIIChar">
    <w:name w:val="Document Title Small II Char"/>
    <w:link w:val="DocumentTitleSmallII"/>
    <w:rsid w:val="001333BC"/>
    <w:rPr>
      <w:rFonts w:ascii="Palatino Linotype" w:eastAsia="Times New Roman" w:hAnsi="Palatino Linotype" w:cs="Times New Roman"/>
      <w:bCs/>
      <w:caps/>
      <w:color w:val="0067B1"/>
      <w:sz w:val="16"/>
      <w:szCs w:val="48"/>
      <w:lang w:val="en-US"/>
    </w:rPr>
  </w:style>
  <w:style w:type="character" w:styleId="Tekstzastpczy">
    <w:name w:val="Placeholder Text"/>
    <w:basedOn w:val="Domylnaczcionkaakapitu"/>
    <w:uiPriority w:val="99"/>
    <w:semiHidden/>
    <w:rsid w:val="00392485"/>
    <w:rPr>
      <w:color w:val="808080"/>
    </w:rPr>
  </w:style>
  <w:style w:type="paragraph" w:customStyle="1" w:styleId="Heading">
    <w:name w:val="Heading"/>
    <w:next w:val="Normalny"/>
    <w:rsid w:val="00EF136C"/>
    <w:pPr>
      <w:pBdr>
        <w:bottom w:val="single" w:sz="4" w:space="1" w:color="999999"/>
      </w:pBdr>
      <w:tabs>
        <w:tab w:val="left" w:pos="357"/>
      </w:tabs>
      <w:spacing w:before="220" w:after="140" w:line="312" w:lineRule="auto"/>
    </w:pPr>
    <w:rPr>
      <w:rFonts w:ascii="Palatino Linotype" w:eastAsia="Times New Roman" w:hAnsi="Palatino Linotype" w:cs="Times New Roman"/>
      <w:b/>
      <w:bCs/>
      <w:noProof/>
      <w:color w:val="0067B1"/>
      <w:sz w:val="24"/>
      <w:szCs w:val="24"/>
      <w:lang w:val="en-GB"/>
    </w:rPr>
  </w:style>
  <w:style w:type="paragraph" w:customStyle="1" w:styleId="NormalWhite">
    <w:name w:val="Normal White"/>
    <w:basedOn w:val="Normalny"/>
    <w:rsid w:val="00EF136C"/>
    <w:pPr>
      <w:ind w:hanging="47"/>
    </w:pPr>
    <w:rPr>
      <w:color w:val="FFFFFF"/>
    </w:rPr>
  </w:style>
  <w:style w:type="character" w:customStyle="1" w:styleId="Nagwek1Znak">
    <w:name w:val="Nagłówek 1 Znak"/>
    <w:basedOn w:val="Domylnaczcionkaakapitu"/>
    <w:link w:val="Nagwek1"/>
    <w:uiPriority w:val="9"/>
    <w:rsid w:val="00EF1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F13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F13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13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F13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F136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F13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F136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F13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F136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F1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F13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F13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F13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EF136C"/>
    <w:rPr>
      <w:b/>
      <w:bCs/>
    </w:rPr>
  </w:style>
  <w:style w:type="character" w:styleId="Uwydatnienie">
    <w:name w:val="Emphasis"/>
    <w:basedOn w:val="Domylnaczcionkaakapitu"/>
    <w:uiPriority w:val="20"/>
    <w:qFormat/>
    <w:rsid w:val="00EF136C"/>
    <w:rPr>
      <w:i/>
      <w:iCs/>
    </w:rPr>
  </w:style>
  <w:style w:type="paragraph" w:styleId="Bezodstpw">
    <w:name w:val="No Spacing"/>
    <w:uiPriority w:val="1"/>
    <w:qFormat/>
    <w:rsid w:val="00EF136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F136C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EF136C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EF136C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F13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F136C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EF136C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EF136C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EF136C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EF136C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EF136C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F136C"/>
    <w:pPr>
      <w:outlineLvl w:val="9"/>
    </w:pPr>
  </w:style>
  <w:style w:type="table" w:styleId="Tabela-Siatka">
    <w:name w:val="Table Grid"/>
    <w:basedOn w:val="Standardowy"/>
    <w:uiPriority w:val="59"/>
    <w:rsid w:val="00EF1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alistaakcent1">
    <w:name w:val="Light List Accent 1"/>
    <w:basedOn w:val="Standardowy"/>
    <w:uiPriority w:val="61"/>
    <w:rsid w:val="00E006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A11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A11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A11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&#322;\Dysk%20Google\02_GPM\04_Doradztwo\WBE\Metodyka%20-%20podr&#281;cznik\Szablony\WBE_ZP_SzablonDokumentow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Wydrukowano: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EC3163C36F6049894950CBD2798C90" ma:contentTypeVersion="3" ma:contentTypeDescription="Utwórz nowy dokument." ma:contentTypeScope="" ma:versionID="7b7236cd07235ee96cee2f9b7aea3605">
  <xsd:schema xmlns:xsd="http://www.w3.org/2001/XMLSchema" xmlns:xs="http://www.w3.org/2001/XMLSchema" xmlns:p="http://schemas.microsoft.com/office/2006/metadata/properties" xmlns:ns2="8e8e9942-b882-4174-b30c-248251e5268a" targetNamespace="http://schemas.microsoft.com/office/2006/metadata/properties" ma:root="true" ma:fieldsID="605176cd4df08ced69ab2d1eb9e5972a" ns2:_="">
    <xsd:import namespace="8e8e9942-b882-4174-b30c-248251e526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e9942-b882-4174-b30c-248251e526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8e9942-b882-4174-b30c-248251e5268a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5AA0D7-155B-4372-9B53-619784AD8C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2D6166-9A3C-47A9-9134-3F725C28AE19}"/>
</file>

<file path=customXml/itemProps4.xml><?xml version="1.0" encoding="utf-8"?>
<ds:datastoreItem xmlns:ds="http://schemas.openxmlformats.org/officeDocument/2006/customXml" ds:itemID="{1939D74F-BBD1-401D-958E-C370978AD633}"/>
</file>

<file path=customXml/itemProps5.xml><?xml version="1.0" encoding="utf-8"?>
<ds:datastoreItem xmlns:ds="http://schemas.openxmlformats.org/officeDocument/2006/customXml" ds:itemID="{749922EA-AE31-40CD-884E-A217D67A24E2}"/>
</file>

<file path=docProps/app.xml><?xml version="1.0" encoding="utf-8"?>
<Properties xmlns="http://schemas.openxmlformats.org/officeDocument/2006/extended-properties" xmlns:vt="http://schemas.openxmlformats.org/officeDocument/2006/docPropsVTypes">
  <Template>WBE_ZP_SzablonDokumentow</Template>
  <TotalTime>28</TotalTime>
  <Pages>3</Pages>
  <Words>368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dokumentu metodyki ZP WB Electronics S.A.</vt:lpstr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Zarządzanie projektami szablon dokumentu</dc:title>
  <dc:subject>Założenia projektu [PZ03]</dc:subject>
  <dc:creator>Imię i Nazwisko</dc:creator>
  <cp:lastModifiedBy>Marian Urbanek</cp:lastModifiedBy>
  <cp:revision>12</cp:revision>
  <dcterms:created xsi:type="dcterms:W3CDTF">2014-02-17T11:10:00Z</dcterms:created>
  <dcterms:modified xsi:type="dcterms:W3CDTF">2021-01-28T17:06:00Z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0x0101001CEC3163C36F6049894950CBD2798C90</vt:lpwstr>
  </property>
</Properties>
</file>